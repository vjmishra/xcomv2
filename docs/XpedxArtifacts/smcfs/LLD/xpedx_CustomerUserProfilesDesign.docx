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5E" w:rsidRDefault="00564F5E" w:rsidP="00E40B69">
      <w:pPr>
        <w:pStyle w:val="Heading"/>
        <w:pBdr>
          <w:bottom w:val="single" w:sz="24" w:space="1" w:color="000000"/>
        </w:pBdr>
        <w:spacing w:before="0" w:after="60"/>
      </w:pPr>
    </w:p>
    <w:p w:rsidR="00564F5E" w:rsidRDefault="00564F5E" w:rsidP="00E40B69">
      <w:pPr>
        <w:pStyle w:val="Heading"/>
        <w:pBdr>
          <w:bottom w:val="single" w:sz="24" w:space="1" w:color="000000"/>
        </w:pBdr>
        <w:spacing w:before="0" w:after="60"/>
      </w:pPr>
    </w:p>
    <w:p w:rsidR="00564F5E" w:rsidRDefault="00564F5E" w:rsidP="00E40B69">
      <w:pPr>
        <w:pStyle w:val="Heading"/>
        <w:pBdr>
          <w:bottom w:val="single" w:sz="24" w:space="1" w:color="000000"/>
        </w:pBdr>
        <w:spacing w:before="0" w:after="60"/>
      </w:pPr>
    </w:p>
    <w:p w:rsidR="00564F5E" w:rsidRDefault="00564F5E" w:rsidP="00E40B69">
      <w:pPr>
        <w:pStyle w:val="Heading"/>
        <w:pBdr>
          <w:bottom w:val="single" w:sz="24" w:space="1" w:color="000000"/>
        </w:pBdr>
        <w:spacing w:before="0" w:after="60"/>
      </w:pPr>
    </w:p>
    <w:p w:rsidR="00564F5E" w:rsidRPr="00F01714" w:rsidRDefault="00564F5E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564F5E" w:rsidRDefault="00564F5E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Arial Narrow"/>
          <w:i/>
          <w:iCs/>
          <w:caps w:val="0"/>
          <w:sz w:val="40"/>
          <w:szCs w:val="40"/>
        </w:rPr>
      </w:pPr>
      <w:r>
        <w:rPr>
          <w:rFonts w:ascii="Arial Narrow" w:hAnsi="Arial Narrow" w:cs="Arial Narrow"/>
          <w:i/>
          <w:iCs/>
          <w:caps w:val="0"/>
          <w:sz w:val="40"/>
          <w:szCs w:val="40"/>
        </w:rPr>
        <w:t>Customer and User Profile</w:t>
      </w:r>
    </w:p>
    <w:p w:rsidR="00564F5E" w:rsidRDefault="00564F5E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Arial Narrow"/>
          <w:i/>
          <w:iCs/>
          <w:caps w:val="0"/>
          <w:sz w:val="40"/>
          <w:szCs w:val="40"/>
        </w:rPr>
      </w:pP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begin"/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instrText xml:space="preserve"> SUBJECT  \* MERGEFORMAT </w:instrText>
      </w:r>
      <w:r>
        <w:rPr>
          <w:rFonts w:ascii="Arial Narrow" w:hAnsi="Arial Narrow" w:cs="Arial Narrow"/>
          <w:i/>
          <w:iCs/>
          <w:caps w:val="0"/>
          <w:sz w:val="40"/>
          <w:szCs w:val="40"/>
        </w:rPr>
        <w:fldChar w:fldCharType="end"/>
      </w:r>
    </w:p>
    <w:p w:rsidR="00564F5E" w:rsidRDefault="00564F5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564F5E" w:rsidRDefault="00564F5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564F5E" w:rsidRDefault="00564F5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564F5E" w:rsidRDefault="00564F5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caps/>
          <w:lang w:val="en-GB"/>
        </w:rPr>
      </w:pPr>
    </w:p>
    <w:p w:rsidR="00564F5E" w:rsidRPr="00615DB7" w:rsidRDefault="00564F5E" w:rsidP="00E40B69">
      <w:pPr>
        <w:jc w:val="both"/>
        <w:rPr>
          <w:rFonts w:ascii="Helvetica" w:hAnsi="Helvetica" w:cs="Helvetica"/>
          <w:b/>
          <w:bCs/>
          <w:smallCaps/>
          <w:sz w:val="20"/>
          <w:szCs w:val="20"/>
          <w:lang w:val="en-GB"/>
        </w:rPr>
      </w:pPr>
      <w:r w:rsidRPr="00615DB7">
        <w:rPr>
          <w:rFonts w:ascii="Helvetica" w:hAnsi="Helvetica" w:cs="Helvetica"/>
          <w:b/>
          <w:bCs/>
          <w:smallCaps/>
          <w:sz w:val="20"/>
          <w:szCs w:val="20"/>
          <w:lang w:val="en-GB"/>
        </w:rPr>
        <w:t xml:space="preserve">Authors: </w:t>
      </w:r>
      <w:r w:rsidRPr="00615DB7">
        <w:rPr>
          <w:rFonts w:ascii="Helvetica" w:hAnsi="Helvetica" w:cs="Helvetica"/>
          <w:b/>
          <w:bCs/>
          <w:sz w:val="20"/>
          <w:szCs w:val="20"/>
          <w:lang w:val="en-GB"/>
        </w:rPr>
        <w:t>Sterling Commerce</w:t>
      </w:r>
    </w:p>
    <w:p w:rsidR="00564F5E" w:rsidRPr="00615DB7" w:rsidRDefault="00564F5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lang w:val="en-GB"/>
        </w:rPr>
      </w:pPr>
    </w:p>
    <w:p w:rsidR="00564F5E" w:rsidRPr="00615DB7" w:rsidRDefault="00564F5E" w:rsidP="00E40B69">
      <w:pPr>
        <w:tabs>
          <w:tab w:val="left" w:pos="1440"/>
          <w:tab w:val="right" w:pos="9360"/>
        </w:tabs>
        <w:ind w:left="18"/>
        <w:jc w:val="both"/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>Date Created</w:t>
      </w:r>
      <w:r w:rsidRPr="00615DB7">
        <w:rPr>
          <w:b/>
          <w:bCs/>
          <w:sz w:val="20"/>
          <w:szCs w:val="20"/>
        </w:rPr>
        <w:t>:</w:t>
      </w:r>
      <w:r w:rsidRPr="00615DB7">
        <w:rPr>
          <w:sz w:val="20"/>
          <w:szCs w:val="20"/>
        </w:rPr>
        <w:t xml:space="preserve"> </w:t>
      </w:r>
      <w:r w:rsidRPr="00615DB7">
        <w:rPr>
          <w:sz w:val="20"/>
          <w:szCs w:val="20"/>
        </w:rPr>
        <w:tab/>
        <w:t>0</w:t>
      </w:r>
      <w:r>
        <w:rPr>
          <w:sz w:val="20"/>
          <w:szCs w:val="20"/>
        </w:rPr>
        <w:t>5</w:t>
      </w:r>
      <w:r w:rsidRPr="00615DB7">
        <w:rPr>
          <w:sz w:val="20"/>
          <w:szCs w:val="20"/>
        </w:rPr>
        <w:t>/</w:t>
      </w:r>
      <w:r>
        <w:rPr>
          <w:sz w:val="20"/>
          <w:szCs w:val="20"/>
        </w:rPr>
        <w:t>14</w:t>
      </w:r>
      <w:r w:rsidRPr="00615DB7">
        <w:rPr>
          <w:sz w:val="20"/>
          <w:szCs w:val="20"/>
        </w:rPr>
        <w:t>/10</w:t>
      </w:r>
    </w:p>
    <w:p w:rsidR="00564F5E" w:rsidRPr="00615DB7" w:rsidRDefault="00564F5E" w:rsidP="00E40B69">
      <w:pPr>
        <w:tabs>
          <w:tab w:val="left" w:pos="1440"/>
          <w:tab w:val="right" w:pos="9360"/>
        </w:tabs>
        <w:ind w:left="18"/>
        <w:jc w:val="both"/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>Last Updated</w:t>
      </w:r>
      <w:r w:rsidRPr="00615DB7">
        <w:rPr>
          <w:b/>
          <w:bCs/>
          <w:sz w:val="20"/>
          <w:szCs w:val="20"/>
        </w:rPr>
        <w:t>:</w:t>
      </w:r>
      <w:r w:rsidRPr="00615DB7">
        <w:rPr>
          <w:sz w:val="20"/>
          <w:szCs w:val="20"/>
        </w:rPr>
        <w:t xml:space="preserve"> 0</w:t>
      </w:r>
      <w:r>
        <w:rPr>
          <w:sz w:val="20"/>
          <w:szCs w:val="20"/>
        </w:rPr>
        <w:t>5</w:t>
      </w:r>
      <w:r w:rsidRPr="00615DB7">
        <w:rPr>
          <w:sz w:val="20"/>
          <w:szCs w:val="20"/>
        </w:rPr>
        <w:t>/</w:t>
      </w:r>
      <w:r>
        <w:rPr>
          <w:sz w:val="20"/>
          <w:szCs w:val="20"/>
        </w:rPr>
        <w:t>14</w:t>
      </w:r>
      <w:r w:rsidRPr="00615DB7">
        <w:rPr>
          <w:sz w:val="20"/>
          <w:szCs w:val="20"/>
        </w:rPr>
        <w:t>/10</w:t>
      </w:r>
    </w:p>
    <w:p w:rsidR="00564F5E" w:rsidRPr="00615DB7" w:rsidRDefault="00564F5E" w:rsidP="00E40B69">
      <w:pPr>
        <w:rPr>
          <w:sz w:val="20"/>
          <w:szCs w:val="20"/>
        </w:rPr>
      </w:pPr>
      <w:r w:rsidRPr="00615DB7">
        <w:rPr>
          <w:b/>
          <w:bCs/>
          <w:smallCaps/>
          <w:sz w:val="20"/>
          <w:szCs w:val="20"/>
        </w:rPr>
        <w:t xml:space="preserve">File Name: </w:t>
      </w:r>
      <w:r w:rsidRPr="00615DB7">
        <w:rPr>
          <w:b/>
          <w:bCs/>
          <w:smallCaps/>
          <w:sz w:val="20"/>
          <w:szCs w:val="20"/>
        </w:rPr>
        <w:tab/>
      </w:r>
      <w:r>
        <w:fldChar w:fldCharType="begin"/>
      </w:r>
      <w:fldSimple w:instr=" FILENAME  \* MERGEFORMAT ">
        <w:r w:rsidRPr="00615DB7">
          <w:rPr>
            <w:sz w:val="20"/>
            <w:szCs w:val="20"/>
          </w:rPr>
          <w:instrText>TEMPLATE - BLANK DOCUMENT.doc</w:instrText>
        </w:r>
      </w:fldSimple>
      <w:r>
        <w:fldChar w:fldCharType="separate"/>
      </w:r>
      <w:r w:rsidRPr="00615DB7">
        <w:rPr>
          <w:sz w:val="20"/>
          <w:szCs w:val="20"/>
        </w:rPr>
        <w:t>C:\Documents and Settings\bfurman\My Documents\Temp\Methodology v1.1\Project Management\TEMPLATE - DOCUMENT - Use Case Definition.doc</w:t>
      </w:r>
      <w:r>
        <w:fldChar w:fldCharType="end"/>
      </w:r>
      <w:r>
        <w:t>Customer and User Profile Low level design</w:t>
      </w:r>
    </w:p>
    <w:p w:rsidR="00564F5E" w:rsidRPr="006D6E99" w:rsidRDefault="00564F5E">
      <w:pPr>
        <w:jc w:val="center"/>
        <w:rPr>
          <w:b/>
          <w:bCs/>
        </w:rPr>
      </w:pPr>
    </w:p>
    <w:p w:rsidR="00564F5E" w:rsidRPr="006D6E99" w:rsidRDefault="00564F5E">
      <w:pPr>
        <w:jc w:val="center"/>
        <w:rPr>
          <w:b/>
          <w:bCs/>
        </w:rPr>
      </w:pPr>
    </w:p>
    <w:p w:rsidR="00564F5E" w:rsidRPr="006D6E99" w:rsidRDefault="00564F5E">
      <w:pPr>
        <w:jc w:val="center"/>
        <w:rPr>
          <w:b/>
          <w:bCs/>
        </w:rPr>
      </w:pPr>
    </w:p>
    <w:p w:rsidR="00564F5E" w:rsidRDefault="00564F5E">
      <w:pPr>
        <w:sectPr w:rsidR="00564F5E" w:rsidSect="00083555">
          <w:headerReference w:type="firs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564F5E" w:rsidRPr="006D6E99" w:rsidRDefault="00564F5E" w:rsidP="00313CCE">
      <w:pPr>
        <w:pStyle w:val="TOAHeading"/>
      </w:pPr>
      <w:r w:rsidRPr="006D6E99">
        <w:t>Document Revision History</w:t>
      </w:r>
    </w:p>
    <w:p w:rsidR="00564F5E" w:rsidRPr="006D6E99" w:rsidRDefault="00564F5E" w:rsidP="00313CCE"/>
    <w:p w:rsidR="00564F5E" w:rsidRPr="006D6E99" w:rsidRDefault="00564F5E" w:rsidP="00313CCE">
      <w:r w:rsidRPr="006D6E99">
        <w:t>This chart tracks the changes introduced by the revisions to the document as the project progresses through the stages of the System Development Life Cycle (SDLC).</w:t>
      </w:r>
    </w:p>
    <w:p w:rsidR="00564F5E" w:rsidRPr="006D6E99" w:rsidRDefault="00564F5E" w:rsidP="00313CCE"/>
    <w:tbl>
      <w:tblPr>
        <w:tblW w:w="94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564F5E" w:rsidRPr="006D6E99">
        <w:trPr>
          <w:tblHeader/>
        </w:trPr>
        <w:tc>
          <w:tcPr>
            <w:tcW w:w="1098" w:type="dxa"/>
            <w:shd w:val="clear" w:color="auto" w:fill="D9D9D9"/>
          </w:tcPr>
          <w:p w:rsidR="00564F5E" w:rsidRPr="006D6E99" w:rsidRDefault="00564F5E" w:rsidP="00BF436F">
            <w:pPr>
              <w:pStyle w:val="TOC1"/>
            </w:pPr>
            <w:r w:rsidRPr="006D6E99">
              <w:t>Version</w:t>
            </w:r>
          </w:p>
        </w:tc>
        <w:tc>
          <w:tcPr>
            <w:tcW w:w="1692" w:type="dxa"/>
            <w:shd w:val="clear" w:color="auto" w:fill="D9D9D9"/>
          </w:tcPr>
          <w:p w:rsidR="00564F5E" w:rsidRPr="006D6E99" w:rsidRDefault="00564F5E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 xml:space="preserve">Date </w:t>
            </w:r>
          </w:p>
        </w:tc>
        <w:tc>
          <w:tcPr>
            <w:tcW w:w="4140" w:type="dxa"/>
            <w:shd w:val="clear" w:color="auto" w:fill="D9D9D9"/>
          </w:tcPr>
          <w:p w:rsidR="00564F5E" w:rsidRPr="006D6E99" w:rsidRDefault="00564F5E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>Description (Changes Made)</w:t>
            </w:r>
          </w:p>
        </w:tc>
        <w:tc>
          <w:tcPr>
            <w:tcW w:w="2520" w:type="dxa"/>
            <w:shd w:val="clear" w:color="auto" w:fill="D9D9D9"/>
          </w:tcPr>
          <w:p w:rsidR="00564F5E" w:rsidRPr="006D6E99" w:rsidRDefault="00564F5E" w:rsidP="00BF436F">
            <w:pPr>
              <w:keepNext/>
              <w:keepLines/>
              <w:rPr>
                <w:b/>
                <w:bCs/>
              </w:rPr>
            </w:pPr>
            <w:r w:rsidRPr="006D6E99">
              <w:rPr>
                <w:b/>
                <w:bCs/>
              </w:rPr>
              <w:t>Author(s)</w:t>
            </w:r>
          </w:p>
        </w:tc>
      </w:tr>
      <w:tr w:rsidR="00564F5E" w:rsidRPr="006D6E99">
        <w:tc>
          <w:tcPr>
            <w:tcW w:w="1098" w:type="dxa"/>
          </w:tcPr>
          <w:p w:rsidR="00564F5E" w:rsidRPr="006D6E99" w:rsidRDefault="00564F5E" w:rsidP="00BF436F">
            <w:pPr>
              <w:keepNext/>
              <w:keepLines/>
            </w:pPr>
            <w:r>
              <w:t>1.0</w:t>
            </w:r>
          </w:p>
        </w:tc>
        <w:tc>
          <w:tcPr>
            <w:tcW w:w="1692" w:type="dxa"/>
          </w:tcPr>
          <w:p w:rsidR="00564F5E" w:rsidRPr="006D6E99" w:rsidRDefault="00564F5E" w:rsidP="00BF436F">
            <w:pPr>
              <w:keepNext/>
              <w:keepLines/>
            </w:pPr>
            <w:r>
              <w:t>05/14/2010</w:t>
            </w:r>
          </w:p>
        </w:tc>
        <w:tc>
          <w:tcPr>
            <w:tcW w:w="4140" w:type="dxa"/>
          </w:tcPr>
          <w:p w:rsidR="00564F5E" w:rsidRPr="006D6E99" w:rsidRDefault="00564F5E" w:rsidP="00BF436F">
            <w:pPr>
              <w:keepNext/>
              <w:keepLines/>
            </w:pPr>
            <w:r>
              <w:t>Initial Draft</w:t>
            </w: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  <w:tabs>
                <w:tab w:val="left" w:pos="1170"/>
              </w:tabs>
            </w:pPr>
            <w:r>
              <w:t>Sterling</w:t>
            </w:r>
          </w:p>
        </w:tc>
      </w:tr>
      <w:tr w:rsidR="00564F5E" w:rsidRPr="006D6E99">
        <w:trPr>
          <w:trHeight w:val="530"/>
        </w:trPr>
        <w:tc>
          <w:tcPr>
            <w:tcW w:w="1098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1692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4140" w:type="dxa"/>
          </w:tcPr>
          <w:p w:rsidR="00564F5E" w:rsidRPr="006D6E99" w:rsidRDefault="00564F5E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564F5E" w:rsidRPr="006D6E99" w:rsidRDefault="00564F5E" w:rsidP="00AE7A55">
            <w:pPr>
              <w:keepNext/>
              <w:keepLines/>
              <w:tabs>
                <w:tab w:val="left" w:pos="1170"/>
              </w:tabs>
            </w:pPr>
          </w:p>
        </w:tc>
      </w:tr>
      <w:tr w:rsidR="00564F5E" w:rsidRPr="006D6E99">
        <w:tc>
          <w:tcPr>
            <w:tcW w:w="1098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1692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4140" w:type="dxa"/>
          </w:tcPr>
          <w:p w:rsidR="00564F5E" w:rsidRPr="006D6E99" w:rsidRDefault="00564F5E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  <w:tabs>
                <w:tab w:val="left" w:pos="1170"/>
              </w:tabs>
            </w:pPr>
          </w:p>
        </w:tc>
      </w:tr>
      <w:tr w:rsidR="00564F5E" w:rsidRPr="006D6E99">
        <w:tc>
          <w:tcPr>
            <w:tcW w:w="1098" w:type="dxa"/>
          </w:tcPr>
          <w:p w:rsidR="00564F5E" w:rsidRDefault="00564F5E" w:rsidP="00BF436F">
            <w:pPr>
              <w:keepNext/>
              <w:keepLines/>
            </w:pPr>
          </w:p>
        </w:tc>
        <w:tc>
          <w:tcPr>
            <w:tcW w:w="1692" w:type="dxa"/>
          </w:tcPr>
          <w:p w:rsidR="00564F5E" w:rsidRDefault="00564F5E" w:rsidP="00BF436F">
            <w:pPr>
              <w:keepNext/>
              <w:keepLines/>
            </w:pPr>
          </w:p>
        </w:tc>
        <w:tc>
          <w:tcPr>
            <w:tcW w:w="4140" w:type="dxa"/>
          </w:tcPr>
          <w:p w:rsidR="00564F5E" w:rsidRDefault="00564F5E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564F5E" w:rsidRDefault="00564F5E" w:rsidP="00BF436F">
            <w:pPr>
              <w:keepNext/>
              <w:keepLines/>
              <w:tabs>
                <w:tab w:val="left" w:pos="1170"/>
              </w:tabs>
            </w:pPr>
          </w:p>
        </w:tc>
      </w:tr>
      <w:tr w:rsidR="00564F5E" w:rsidRPr="006D6E99">
        <w:tc>
          <w:tcPr>
            <w:tcW w:w="1098" w:type="dxa"/>
          </w:tcPr>
          <w:p w:rsidR="00564F5E" w:rsidRDefault="00564F5E" w:rsidP="00BF436F">
            <w:pPr>
              <w:keepNext/>
              <w:keepLines/>
            </w:pPr>
          </w:p>
        </w:tc>
        <w:tc>
          <w:tcPr>
            <w:tcW w:w="1692" w:type="dxa"/>
          </w:tcPr>
          <w:p w:rsidR="00564F5E" w:rsidRDefault="00564F5E" w:rsidP="00BF436F">
            <w:pPr>
              <w:keepNext/>
              <w:keepLines/>
            </w:pPr>
          </w:p>
        </w:tc>
        <w:tc>
          <w:tcPr>
            <w:tcW w:w="4140" w:type="dxa"/>
          </w:tcPr>
          <w:p w:rsidR="00564F5E" w:rsidRDefault="00564F5E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564F5E" w:rsidRDefault="00564F5E" w:rsidP="00BF436F">
            <w:pPr>
              <w:keepNext/>
              <w:keepLines/>
              <w:tabs>
                <w:tab w:val="left" w:pos="1170"/>
              </w:tabs>
            </w:pPr>
          </w:p>
        </w:tc>
      </w:tr>
    </w:tbl>
    <w:p w:rsidR="00564F5E" w:rsidRPr="006D6E99" w:rsidRDefault="00564F5E" w:rsidP="00313CCE">
      <w:pPr>
        <w:pStyle w:val="Title"/>
        <w:jc w:val="left"/>
      </w:pPr>
    </w:p>
    <w:p w:rsidR="00564F5E" w:rsidRPr="006D6E99" w:rsidRDefault="00564F5E" w:rsidP="00313CCE">
      <w:pPr>
        <w:pStyle w:val="TOAHeading"/>
      </w:pPr>
      <w:r w:rsidRPr="006D6E99">
        <w:t>Related or Reference Documents</w:t>
      </w:r>
    </w:p>
    <w:p w:rsidR="00564F5E" w:rsidRPr="006D6E99" w:rsidRDefault="00564F5E" w:rsidP="00313CCE"/>
    <w:tbl>
      <w:tblPr>
        <w:tblW w:w="94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564F5E" w:rsidRPr="006D6E99">
        <w:trPr>
          <w:tblHeader/>
        </w:trPr>
        <w:tc>
          <w:tcPr>
            <w:tcW w:w="2790" w:type="dxa"/>
            <w:shd w:val="clear" w:color="auto" w:fill="D9D9D9"/>
          </w:tcPr>
          <w:p w:rsidR="00564F5E" w:rsidRPr="006D6E99" w:rsidRDefault="00564F5E" w:rsidP="00BF436F">
            <w:pPr>
              <w:pStyle w:val="TOC1"/>
            </w:pPr>
            <w:r w:rsidRPr="006D6E99">
              <w:t xml:space="preserve">Document Name </w:t>
            </w:r>
          </w:p>
        </w:tc>
        <w:tc>
          <w:tcPr>
            <w:tcW w:w="2880" w:type="dxa"/>
            <w:shd w:val="clear" w:color="auto" w:fill="D9D9D9"/>
          </w:tcPr>
          <w:p w:rsidR="00564F5E" w:rsidRPr="006D6E99" w:rsidRDefault="00564F5E" w:rsidP="00BF436F">
            <w:pPr>
              <w:pStyle w:val="TOC1"/>
            </w:pPr>
            <w:r w:rsidRPr="006D6E99"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564F5E" w:rsidRPr="006D6E99" w:rsidRDefault="00564F5E" w:rsidP="00BF436F">
            <w:pPr>
              <w:pStyle w:val="TOC1"/>
            </w:pPr>
            <w:r w:rsidRPr="006D6E99">
              <w:t>Owner</w:t>
            </w:r>
          </w:p>
        </w:tc>
        <w:tc>
          <w:tcPr>
            <w:tcW w:w="2520" w:type="dxa"/>
            <w:shd w:val="clear" w:color="auto" w:fill="D9D9D9"/>
          </w:tcPr>
          <w:p w:rsidR="00564F5E" w:rsidRPr="006D6E99" w:rsidRDefault="00564F5E" w:rsidP="00BF436F">
            <w:pPr>
              <w:pStyle w:val="TOC1"/>
            </w:pPr>
            <w:r w:rsidRPr="006D6E99">
              <w:t>Location</w:t>
            </w:r>
          </w:p>
        </w:tc>
      </w:tr>
      <w:tr w:rsidR="00564F5E" w:rsidRPr="006D6E99">
        <w:tc>
          <w:tcPr>
            <w:tcW w:w="2790" w:type="dxa"/>
          </w:tcPr>
          <w:p w:rsidR="00564F5E" w:rsidRDefault="00564F5E" w:rsidP="00EF09DC">
            <w:r w:rsidRPr="00420A00">
              <w:t>SCI_Xpedx Solution Definition Document v1.</w:t>
            </w:r>
            <w:r>
              <w:t>0</w:t>
            </w:r>
          </w:p>
        </w:tc>
        <w:tc>
          <w:tcPr>
            <w:tcW w:w="2880" w:type="dxa"/>
          </w:tcPr>
          <w:p w:rsidR="00564F5E" w:rsidRDefault="00564F5E" w:rsidP="00EF09DC">
            <w:r w:rsidRPr="00420A00">
              <w:t>Solution Definition document</w:t>
            </w:r>
          </w:p>
        </w:tc>
        <w:tc>
          <w:tcPr>
            <w:tcW w:w="1260" w:type="dxa"/>
          </w:tcPr>
          <w:p w:rsidR="00564F5E" w:rsidRDefault="00564F5E" w:rsidP="00EF09DC">
            <w:r>
              <w:t>Sterling Commerce</w:t>
            </w: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</w:pPr>
          </w:p>
        </w:tc>
      </w:tr>
      <w:tr w:rsidR="00564F5E" w:rsidRPr="006D6E99">
        <w:tc>
          <w:tcPr>
            <w:tcW w:w="2790" w:type="dxa"/>
          </w:tcPr>
          <w:p w:rsidR="00564F5E" w:rsidRPr="00C967CB" w:rsidRDefault="00564F5E" w:rsidP="00BF436F">
            <w:pPr>
              <w:keepNext/>
              <w:keepLines/>
            </w:pPr>
          </w:p>
        </w:tc>
        <w:tc>
          <w:tcPr>
            <w:tcW w:w="288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126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</w:pPr>
          </w:p>
        </w:tc>
      </w:tr>
      <w:tr w:rsidR="00564F5E" w:rsidRPr="006D6E99">
        <w:tc>
          <w:tcPr>
            <w:tcW w:w="279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288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126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</w:pPr>
          </w:p>
        </w:tc>
      </w:tr>
      <w:tr w:rsidR="00564F5E" w:rsidRPr="006D6E99">
        <w:tc>
          <w:tcPr>
            <w:tcW w:w="279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288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1260" w:type="dxa"/>
          </w:tcPr>
          <w:p w:rsidR="00564F5E" w:rsidRPr="006D6E99" w:rsidRDefault="00564F5E" w:rsidP="00BF436F">
            <w:pPr>
              <w:keepNext/>
              <w:keepLines/>
            </w:pPr>
          </w:p>
        </w:tc>
        <w:tc>
          <w:tcPr>
            <w:tcW w:w="2520" w:type="dxa"/>
          </w:tcPr>
          <w:p w:rsidR="00564F5E" w:rsidRPr="006D6E99" w:rsidRDefault="00564F5E" w:rsidP="00BF436F">
            <w:pPr>
              <w:keepNext/>
              <w:keepLines/>
            </w:pPr>
          </w:p>
        </w:tc>
      </w:tr>
    </w:tbl>
    <w:p w:rsidR="00564F5E" w:rsidRPr="006D6E99" w:rsidRDefault="00564F5E" w:rsidP="00313CCE"/>
    <w:p w:rsidR="00564F5E" w:rsidRDefault="00564F5E" w:rsidP="00313CCE"/>
    <w:p w:rsidR="00564F5E" w:rsidRDefault="00564F5E" w:rsidP="00313CCE"/>
    <w:p w:rsidR="00564F5E" w:rsidRDefault="00564F5E" w:rsidP="00313CCE"/>
    <w:p w:rsidR="00564F5E" w:rsidRDefault="00564F5E" w:rsidP="00313CCE">
      <w:pPr>
        <w:sectPr w:rsidR="00564F5E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564F5E" w:rsidRDefault="00564F5E" w:rsidP="00313CCE"/>
    <w:p w:rsidR="00564F5E" w:rsidRDefault="00564F5E" w:rsidP="00313CCE"/>
    <w:p w:rsidR="00564F5E" w:rsidRDefault="00564F5E" w:rsidP="00313CCE"/>
    <w:p w:rsidR="00564F5E" w:rsidRDefault="00564F5E" w:rsidP="00313CCE"/>
    <w:p w:rsidR="00564F5E" w:rsidRDefault="00564F5E" w:rsidP="00313CCE"/>
    <w:p w:rsidR="00564F5E" w:rsidRDefault="00564F5E" w:rsidP="00313CCE"/>
    <w:p w:rsidR="00564F5E" w:rsidRPr="006D6E99" w:rsidRDefault="00564F5E" w:rsidP="00313CCE">
      <w:pPr>
        <w:pStyle w:val="Title"/>
      </w:pPr>
      <w:r w:rsidRPr="006D6E99">
        <w:t xml:space="preserve">TABLE OF CONTENTS </w:t>
      </w:r>
    </w:p>
    <w:p w:rsidR="00564F5E" w:rsidRPr="006D6E99" w:rsidRDefault="00564F5E" w:rsidP="00313CCE">
      <w:pPr>
        <w:pStyle w:val="TOC1"/>
      </w:pPr>
    </w:p>
    <w:p w:rsidR="00564F5E" w:rsidRDefault="00564F5E">
      <w:pPr>
        <w:pStyle w:val="TOC1"/>
        <w:tabs>
          <w:tab w:val="left" w:pos="6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6D6E99">
        <w:fldChar w:fldCharType="begin"/>
      </w:r>
      <w:r w:rsidRPr="006D6E99">
        <w:instrText xml:space="preserve"> TOC  \* MERGEFORMAT </w:instrText>
      </w:r>
      <w:r w:rsidRPr="006D6E99">
        <w:fldChar w:fldCharType="separate"/>
      </w:r>
      <w:r w:rsidRPr="00B53AD6">
        <w:rPr>
          <w:noProof/>
        </w:rPr>
        <w:t>1.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Document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4F5E" w:rsidRDefault="00564F5E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2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UOM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8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Sequence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Input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F5E" w:rsidRDefault="00564F5E">
      <w:pPr>
        <w:pStyle w:val="TOC2"/>
        <w:tabs>
          <w:tab w:val="left" w:pos="100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B53AD6">
        <w:rPr>
          <w:noProof/>
        </w:rPr>
        <w:t>2.1.3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noProof/>
        </w:rPr>
        <w:t>Output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F5E" w:rsidRDefault="00564F5E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3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Classes and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4F5E" w:rsidRDefault="00564F5E">
      <w:pPr>
        <w:pStyle w:val="TOC1"/>
        <w:tabs>
          <w:tab w:val="left" w:pos="40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B53AD6">
        <w:rPr>
          <w:noProof/>
        </w:rPr>
        <w:t>4</w:t>
      </w: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>
        <w:rPr>
          <w:noProof/>
        </w:rPr>
        <w:t>Unit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64F5E" w:rsidRDefault="00564F5E" w:rsidP="00313CCE">
      <w:r w:rsidRPr="006D6E99">
        <w:fldChar w:fldCharType="end"/>
      </w:r>
    </w:p>
    <w:p w:rsidR="00564F5E" w:rsidRPr="006D6E99" w:rsidRDefault="00564F5E" w:rsidP="00313CCE"/>
    <w:p w:rsidR="00564F5E" w:rsidRDefault="00564F5E">
      <w:pPr>
        <w:sectPr w:rsidR="00564F5E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564F5E" w:rsidRDefault="00564F5E" w:rsidP="00313CCE"/>
    <w:p w:rsidR="00564F5E" w:rsidRDefault="00564F5E" w:rsidP="00313CCE"/>
    <w:p w:rsidR="00564F5E" w:rsidRPr="00BB66B8" w:rsidRDefault="00564F5E" w:rsidP="00313CCE"/>
    <w:p w:rsidR="00564F5E" w:rsidRPr="006D6E99" w:rsidRDefault="00564F5E" w:rsidP="00313CCE">
      <w:pPr>
        <w:pStyle w:val="Heading1"/>
        <w:numPr>
          <w:ilvl w:val="0"/>
          <w:numId w:val="14"/>
        </w:numPr>
      </w:pPr>
      <w:bookmarkStart w:id="0" w:name="_Toc261611142"/>
      <w:r>
        <w:t>Introduction</w:t>
      </w:r>
      <w:bookmarkEnd w:id="0"/>
    </w:p>
    <w:p w:rsidR="00564F5E" w:rsidRPr="006D6E99" w:rsidRDefault="00564F5E" w:rsidP="00313CCE"/>
    <w:p w:rsidR="00564F5E" w:rsidRPr="006D6E99" w:rsidRDefault="00564F5E" w:rsidP="00313CCE">
      <w:pPr>
        <w:pStyle w:val="Heading2"/>
        <w:numPr>
          <w:ilvl w:val="1"/>
          <w:numId w:val="15"/>
        </w:numPr>
      </w:pPr>
      <w:bookmarkStart w:id="1" w:name="_Toc261611143"/>
      <w:r>
        <w:t>Document Purpose</w:t>
      </w:r>
      <w:bookmarkEnd w:id="1"/>
    </w:p>
    <w:p w:rsidR="00564F5E" w:rsidRDefault="00564F5E" w:rsidP="00313CCE">
      <w:pPr>
        <w:rPr>
          <w:color w:val="339966"/>
        </w:rPr>
      </w:pPr>
      <w:r w:rsidRPr="00B16726">
        <w:t xml:space="preserve">This document develops helps developers to </w:t>
      </w:r>
      <w:r>
        <w:t>code/maintain UOM list functionality.</w:t>
      </w:r>
    </w:p>
    <w:p w:rsidR="00564F5E" w:rsidRPr="00461459" w:rsidRDefault="00564F5E" w:rsidP="00313CCE"/>
    <w:p w:rsidR="00564F5E" w:rsidRDefault="00564F5E" w:rsidP="00313CCE">
      <w:pPr>
        <w:pStyle w:val="Heading2"/>
        <w:numPr>
          <w:ilvl w:val="1"/>
          <w:numId w:val="15"/>
        </w:numPr>
      </w:pPr>
      <w:bookmarkStart w:id="2" w:name="_Toc261611144"/>
      <w:r>
        <w:t>Document Audience</w:t>
      </w:r>
      <w:bookmarkEnd w:id="2"/>
    </w:p>
    <w:p w:rsidR="00564F5E" w:rsidRDefault="00564F5E" w:rsidP="00313CCE">
      <w:pPr>
        <w:ind w:left="180"/>
      </w:pPr>
    </w:p>
    <w:p w:rsidR="00564F5E" w:rsidRDefault="00564F5E" w:rsidP="00B16726">
      <w:pPr>
        <w:jc w:val="both"/>
      </w:pPr>
      <w:r>
        <w:t>This document is intended for developers/architects/support to understand the data and flow in Web Channel related to viewing and managing Customer and User Profiles.</w:t>
      </w:r>
    </w:p>
    <w:p w:rsidR="00564F5E" w:rsidRDefault="00564F5E" w:rsidP="00B16726">
      <w:pPr>
        <w:jc w:val="both"/>
        <w:sectPr w:rsidR="00564F5E" w:rsidSect="00083555"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564F5E" w:rsidRDefault="00564F5E" w:rsidP="00313CCE"/>
    <w:p w:rsidR="00564F5E" w:rsidRDefault="00564F5E" w:rsidP="00313CCE"/>
    <w:p w:rsidR="00564F5E" w:rsidRPr="006D6E99" w:rsidRDefault="00564F5E" w:rsidP="00313CCE">
      <w:pPr>
        <w:pStyle w:val="Heading1"/>
        <w:numPr>
          <w:ilvl w:val="0"/>
          <w:numId w:val="15"/>
        </w:numPr>
      </w:pPr>
      <w:r>
        <w:t>Customer and User Profile</w:t>
      </w:r>
    </w:p>
    <w:p w:rsidR="00564F5E" w:rsidRPr="006D6E99" w:rsidRDefault="00564F5E" w:rsidP="00313CCE"/>
    <w:p w:rsidR="00564F5E" w:rsidRPr="006D6E99" w:rsidRDefault="00564F5E" w:rsidP="00313CCE">
      <w:pPr>
        <w:pStyle w:val="Heading2"/>
        <w:numPr>
          <w:ilvl w:val="1"/>
          <w:numId w:val="15"/>
        </w:numPr>
      </w:pPr>
      <w:bookmarkStart w:id="3" w:name="_Toc261611146"/>
      <w:r>
        <w:t>Overview</w:t>
      </w:r>
      <w:bookmarkEnd w:id="3"/>
    </w:p>
    <w:p w:rsidR="00564F5E" w:rsidRDefault="00564F5E" w:rsidP="005E7378">
      <w:pPr>
        <w:rPr>
          <w:color w:val="000000"/>
        </w:rPr>
      </w:pPr>
      <w:r>
        <w:rPr>
          <w:color w:val="000000"/>
        </w:rPr>
        <w:t>The Customer profile involves the following,</w:t>
      </w:r>
    </w:p>
    <w:p w:rsidR="00564F5E" w:rsidRDefault="00564F5E" w:rsidP="007E1CCB">
      <w:pPr>
        <w:numPr>
          <w:ilvl w:val="0"/>
          <w:numId w:val="37"/>
        </w:numPr>
        <w:rPr>
          <w:color w:val="000000"/>
        </w:rPr>
      </w:pPr>
      <w:r>
        <w:rPr>
          <w:color w:val="000000"/>
        </w:rPr>
        <w:t>Customer General Information.</w:t>
      </w:r>
    </w:p>
    <w:p w:rsidR="00564F5E" w:rsidRDefault="00564F5E" w:rsidP="007E1CCB">
      <w:pPr>
        <w:numPr>
          <w:ilvl w:val="0"/>
          <w:numId w:val="37"/>
        </w:numPr>
        <w:rPr>
          <w:color w:val="000000"/>
        </w:rPr>
      </w:pPr>
      <w:r>
        <w:rPr>
          <w:color w:val="000000"/>
        </w:rPr>
        <w:t>Customer Maintenance Information.</w:t>
      </w:r>
    </w:p>
    <w:p w:rsidR="00564F5E" w:rsidRDefault="00564F5E" w:rsidP="007E1CCB">
      <w:pPr>
        <w:numPr>
          <w:ilvl w:val="0"/>
          <w:numId w:val="37"/>
        </w:numPr>
      </w:pPr>
      <w:r>
        <w:t>Viewing Business and Order/Order Line Rules.</w:t>
      </w:r>
    </w:p>
    <w:p w:rsidR="00564F5E" w:rsidRDefault="00564F5E" w:rsidP="007E1CCB">
      <w:pPr>
        <w:numPr>
          <w:ilvl w:val="0"/>
          <w:numId w:val="37"/>
        </w:numPr>
      </w:pPr>
      <w:r>
        <w:t>Viewing Customer Locations.</w:t>
      </w:r>
    </w:p>
    <w:p w:rsidR="00564F5E" w:rsidRDefault="00564F5E" w:rsidP="007E1CCB">
      <w:pPr>
        <w:numPr>
          <w:ilvl w:val="0"/>
          <w:numId w:val="37"/>
        </w:numPr>
      </w:pPr>
      <w:r>
        <w:t>Location Administration</w:t>
      </w:r>
    </w:p>
    <w:p w:rsidR="00564F5E" w:rsidRDefault="00564F5E" w:rsidP="00D040A8"/>
    <w:p w:rsidR="00564F5E" w:rsidRDefault="00564F5E" w:rsidP="00316940"/>
    <w:p w:rsidR="00564F5E" w:rsidRDefault="00564F5E" w:rsidP="00D040A8">
      <w:pPr>
        <w:rPr>
          <w:color w:val="000000"/>
        </w:rPr>
      </w:pPr>
      <w:r>
        <w:rPr>
          <w:color w:val="000000"/>
        </w:rPr>
        <w:t xml:space="preserve">The User Profile involves </w:t>
      </w:r>
    </w:p>
    <w:p w:rsidR="00564F5E" w:rsidRDefault="00564F5E" w:rsidP="00D040A8">
      <w:pPr>
        <w:numPr>
          <w:ilvl w:val="0"/>
          <w:numId w:val="37"/>
        </w:numPr>
      </w:pPr>
      <w:r>
        <w:rPr>
          <w:color w:val="000000"/>
        </w:rPr>
        <w:t>User Administration.</w:t>
      </w:r>
    </w:p>
    <w:p w:rsidR="00564F5E" w:rsidRDefault="00564F5E">
      <w:pPr>
        <w:rPr>
          <w:color w:val="339966"/>
        </w:rPr>
      </w:pPr>
      <w:r>
        <w:rPr>
          <w:color w:val="339966"/>
        </w:rPr>
        <w:br w:type="page"/>
      </w:r>
    </w:p>
    <w:p w:rsidR="00564F5E" w:rsidRDefault="00564F5E" w:rsidP="00313CCE">
      <w:pPr>
        <w:rPr>
          <w:color w:val="339966"/>
        </w:rPr>
      </w:pPr>
    </w:p>
    <w:p w:rsidR="00564F5E" w:rsidRDefault="00564F5E" w:rsidP="00313CCE">
      <w:pPr>
        <w:rPr>
          <w:color w:val="339966"/>
        </w:rPr>
      </w:pPr>
    </w:p>
    <w:p w:rsidR="00564F5E" w:rsidRDefault="00564F5E" w:rsidP="00731FFB"/>
    <w:p w:rsidR="00564F5E" w:rsidRDefault="00564F5E" w:rsidP="00731FFB">
      <w:pPr>
        <w:pStyle w:val="Heading2"/>
        <w:numPr>
          <w:ilvl w:val="2"/>
          <w:numId w:val="15"/>
        </w:numPr>
      </w:pPr>
      <w:r>
        <w:t>Customer Profile Description</w:t>
      </w:r>
    </w:p>
    <w:p w:rsidR="00564F5E" w:rsidRDefault="00564F5E" w:rsidP="00A13368">
      <w:pPr>
        <w:numPr>
          <w:ilvl w:val="0"/>
          <w:numId w:val="33"/>
        </w:numPr>
      </w:pPr>
      <w:r>
        <w:t xml:space="preserve">The Customer information is maintained in the YFS_Customer table in extended columns. </w:t>
      </w:r>
    </w:p>
    <w:p w:rsidR="00564F5E" w:rsidRDefault="00564F5E" w:rsidP="00904C10">
      <w:pPr>
        <w:numPr>
          <w:ilvl w:val="0"/>
          <w:numId w:val="33"/>
        </w:numPr>
      </w:pPr>
      <w:r>
        <w:t>On UI, the Customer Information is broken down into several screens,</w:t>
      </w:r>
    </w:p>
    <w:p w:rsidR="00564F5E" w:rsidRDefault="00564F5E" w:rsidP="00A71B57">
      <w:pPr>
        <w:numPr>
          <w:ilvl w:val="1"/>
          <w:numId w:val="33"/>
        </w:numPr>
      </w:pPr>
      <w:r>
        <w:t>General Info</w:t>
      </w:r>
    </w:p>
    <w:p w:rsidR="00564F5E" w:rsidRDefault="00564F5E" w:rsidP="00A71B57">
      <w:pPr>
        <w:numPr>
          <w:ilvl w:val="1"/>
          <w:numId w:val="33"/>
        </w:numPr>
      </w:pPr>
      <w:r>
        <w:t>Customer Maintenance</w:t>
      </w:r>
    </w:p>
    <w:p w:rsidR="00564F5E" w:rsidRDefault="00564F5E" w:rsidP="00A71B57">
      <w:pPr>
        <w:numPr>
          <w:ilvl w:val="1"/>
          <w:numId w:val="33"/>
        </w:numPr>
      </w:pPr>
      <w:r>
        <w:t>Business Administration with Order/Order Line Rules</w:t>
      </w:r>
    </w:p>
    <w:p w:rsidR="00564F5E" w:rsidRDefault="00564F5E" w:rsidP="00A71B57">
      <w:pPr>
        <w:numPr>
          <w:ilvl w:val="1"/>
          <w:numId w:val="33"/>
        </w:numPr>
      </w:pPr>
      <w:r>
        <w:t>Locations List</w:t>
      </w:r>
    </w:p>
    <w:p w:rsidR="00564F5E" w:rsidRDefault="00564F5E" w:rsidP="00A71B57">
      <w:pPr>
        <w:numPr>
          <w:ilvl w:val="1"/>
          <w:numId w:val="33"/>
        </w:numPr>
      </w:pPr>
      <w:r>
        <w:t>Location Administration.</w:t>
      </w:r>
    </w:p>
    <w:p w:rsidR="00564F5E" w:rsidRDefault="00564F5E" w:rsidP="00A71B57">
      <w:pPr>
        <w:numPr>
          <w:ilvl w:val="0"/>
          <w:numId w:val="33"/>
        </w:numPr>
      </w:pPr>
      <w:r>
        <w:t>General Info Screen-</w:t>
      </w:r>
    </w:p>
    <w:p w:rsidR="00564F5E" w:rsidRDefault="00564F5E" w:rsidP="00A71B57">
      <w:pPr>
        <w:numPr>
          <w:ilvl w:val="0"/>
          <w:numId w:val="33"/>
        </w:numPr>
      </w:pPr>
      <w:r>
        <w:t>Customer Maintenance –</w:t>
      </w:r>
    </w:p>
    <w:p w:rsidR="00564F5E" w:rsidRDefault="00564F5E" w:rsidP="00A71B57">
      <w:pPr>
        <w:numPr>
          <w:ilvl w:val="1"/>
          <w:numId w:val="33"/>
        </w:numPr>
      </w:pPr>
      <w:r>
        <w:t xml:space="preserve">The action </w:t>
      </w:r>
      <w:r w:rsidRPr="00A71B57">
        <w:t>xpedxCustomerMaintenance</w:t>
      </w:r>
      <w:r>
        <w:t xml:space="preserve"> tied with Action class </w:t>
      </w:r>
      <w:r w:rsidRPr="00A71B57">
        <w:t>com.sterlingcommerce.xpedx.webchannel.profile.org.XPEDXGetCustomerMaintenanceAction</w:t>
      </w:r>
      <w:r>
        <w:t xml:space="preserve"> is used to fetch data related to customer Maintenance.</w:t>
      </w:r>
    </w:p>
    <w:p w:rsidR="00564F5E" w:rsidRDefault="00564F5E" w:rsidP="00A71B57">
      <w:pPr>
        <w:numPr>
          <w:ilvl w:val="1"/>
          <w:numId w:val="33"/>
        </w:numPr>
      </w:pPr>
      <w:r>
        <w:t xml:space="preserve">The action </w:t>
      </w:r>
      <w:r w:rsidRPr="00A71B57">
        <w:t>updateCustMaintenanceInfo</w:t>
      </w:r>
      <w:r>
        <w:t xml:space="preserve"> with Action class </w:t>
      </w:r>
      <w:r w:rsidRPr="00A71B57">
        <w:t>com.sterlingcommerce.xpedx.webchannel.profile.org.XPEDXManageCustMaintenanceInfo &amp; method manageCustMaintenanceInfo</w:t>
      </w:r>
      <w:r>
        <w:t xml:space="preserve"> is used to update the Customer Maintenance Data.</w:t>
      </w:r>
    </w:p>
    <w:p w:rsidR="00564F5E" w:rsidRDefault="00564F5E" w:rsidP="00A71B57">
      <w:pPr>
        <w:numPr>
          <w:ilvl w:val="1"/>
          <w:numId w:val="33"/>
        </w:numPr>
      </w:pPr>
      <w:r>
        <w:t>Layout – The customer Maintenance JSP is currently inset within the Corporate Info Tab under Organization Profile</w:t>
      </w:r>
    </w:p>
    <w:p w:rsidR="00564F5E" w:rsidRDefault="00564F5E" w:rsidP="00A71B57">
      <w:pPr>
        <w:numPr>
          <w:ilvl w:val="1"/>
          <w:numId w:val="33"/>
        </w:numPr>
      </w:pPr>
      <w:r>
        <w:t xml:space="preserve">Screenshots – </w:t>
      </w:r>
    </w:p>
    <w:p w:rsidR="00564F5E" w:rsidRDefault="00564F5E" w:rsidP="0007082A">
      <w:pPr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5pt;height:266.25pt">
            <v:imagedata r:id="rId9" o:title=""/>
          </v:shape>
        </w:pict>
      </w:r>
    </w:p>
    <w:p w:rsidR="00564F5E" w:rsidRDefault="00564F5E" w:rsidP="0007082A">
      <w:pPr>
        <w:ind w:left="1080"/>
      </w:pPr>
    </w:p>
    <w:p w:rsidR="00564F5E" w:rsidRDefault="00564F5E" w:rsidP="0007082A">
      <w:pPr>
        <w:ind w:left="1080"/>
      </w:pPr>
      <w:r>
        <w:pict>
          <v:shape id="_x0000_i1028" type="#_x0000_t75" style="width:460.5pt;height:266.25pt">
            <v:imagedata r:id="rId10" o:title=""/>
          </v:shape>
        </w:pict>
      </w:r>
    </w:p>
    <w:p w:rsidR="00564F5E" w:rsidRDefault="00564F5E" w:rsidP="0007082A">
      <w:pPr>
        <w:ind w:left="1080"/>
      </w:pPr>
    </w:p>
    <w:p w:rsidR="00564F5E" w:rsidRDefault="00564F5E" w:rsidP="0007082A">
      <w:pPr>
        <w:ind w:left="1080"/>
      </w:pPr>
      <w:r>
        <w:pict>
          <v:shape id="_x0000_i1029" type="#_x0000_t75" style="width:460.5pt;height:266.25pt">
            <v:imagedata r:id="rId11" o:title=""/>
          </v:shape>
        </w:pict>
      </w:r>
    </w:p>
    <w:p w:rsidR="00564F5E" w:rsidRDefault="00564F5E" w:rsidP="0007082A">
      <w:pPr>
        <w:ind w:left="1080"/>
      </w:pPr>
    </w:p>
    <w:p w:rsidR="00564F5E" w:rsidRDefault="00564F5E" w:rsidP="00A71B57">
      <w:pPr>
        <w:numPr>
          <w:ilvl w:val="1"/>
          <w:numId w:val="33"/>
        </w:numPr>
      </w:pPr>
      <w:r>
        <w:t>The following fields were created as part of Customer Maintenance.</w:t>
      </w:r>
    </w:p>
    <w:tbl>
      <w:tblPr>
        <w:tblStyle w:val="TableGrid"/>
        <w:tblW w:w="0" w:type="auto"/>
        <w:tblInd w:w="-106" w:type="dxa"/>
        <w:tblLook w:val="01E0"/>
      </w:tblPr>
      <w:tblGrid>
        <w:gridCol w:w="828"/>
        <w:gridCol w:w="3809"/>
        <w:gridCol w:w="2529"/>
        <w:gridCol w:w="2410"/>
      </w:tblGrid>
      <w:tr w:rsidR="00564F5E" w:rsidRPr="0007082A" w:rsidTr="000E1E43">
        <w:tc>
          <w:tcPr>
            <w:tcW w:w="828" w:type="dxa"/>
          </w:tcPr>
          <w:p w:rsidR="00564F5E" w:rsidRPr="0007082A" w:rsidRDefault="00564F5E" w:rsidP="0007082A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3809" w:type="dxa"/>
          </w:tcPr>
          <w:p w:rsidR="00564F5E" w:rsidRPr="0007082A" w:rsidRDefault="00564F5E" w:rsidP="0007082A">
            <w:pPr>
              <w:rPr>
                <w:b/>
                <w:bCs/>
              </w:rPr>
            </w:pPr>
            <w:r w:rsidRPr="0007082A">
              <w:rPr>
                <w:b/>
                <w:bCs/>
              </w:rPr>
              <w:t>Field</w:t>
            </w:r>
          </w:p>
        </w:tc>
        <w:tc>
          <w:tcPr>
            <w:tcW w:w="2529" w:type="dxa"/>
          </w:tcPr>
          <w:p w:rsidR="00564F5E" w:rsidRPr="0007082A" w:rsidRDefault="00564F5E" w:rsidP="0007082A">
            <w:pPr>
              <w:rPr>
                <w:b/>
                <w:bCs/>
              </w:rPr>
            </w:pPr>
            <w:r w:rsidRPr="0007082A">
              <w:rPr>
                <w:b/>
                <w:bCs/>
              </w:rPr>
              <w:t>Description</w:t>
            </w:r>
          </w:p>
        </w:tc>
        <w:tc>
          <w:tcPr>
            <w:tcW w:w="2410" w:type="dxa"/>
          </w:tcPr>
          <w:p w:rsidR="00564F5E" w:rsidRPr="0007082A" w:rsidRDefault="00564F5E" w:rsidP="0007082A">
            <w:pPr>
              <w:rPr>
                <w:b/>
                <w:bCs/>
              </w:rPr>
            </w:pP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1</w:t>
            </w:r>
          </w:p>
        </w:tc>
        <w:tc>
          <w:tcPr>
            <w:tcW w:w="3809" w:type="dxa"/>
          </w:tcPr>
          <w:p w:rsidR="00564F5E" w:rsidRDefault="00564F5E" w:rsidP="0007082A">
            <w:r>
              <w:t>Master Customer</w:t>
            </w:r>
          </w:p>
        </w:tc>
        <w:tc>
          <w:tcPr>
            <w:tcW w:w="2529" w:type="dxa"/>
          </w:tcPr>
          <w:p w:rsidR="00564F5E" w:rsidRDefault="00564F5E" w:rsidP="0007082A">
            <w:r>
              <w:t>Provides information on Customer’s Master Customer</w:t>
            </w:r>
          </w:p>
        </w:tc>
        <w:tc>
          <w:tcPr>
            <w:tcW w:w="2410" w:type="dxa"/>
          </w:tcPr>
          <w:p w:rsidR="00564F5E" w:rsidRDefault="00564F5E" w:rsidP="0007082A">
            <w:r>
              <w:t>Readonly, dropdown - ?</w:t>
            </w: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2</w:t>
            </w:r>
          </w:p>
        </w:tc>
        <w:tc>
          <w:tcPr>
            <w:tcW w:w="3809" w:type="dxa"/>
          </w:tcPr>
          <w:p w:rsidR="00564F5E" w:rsidRDefault="00564F5E" w:rsidP="0007082A">
            <w:r>
              <w:t>Customer Name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3</w:t>
            </w:r>
          </w:p>
        </w:tc>
        <w:tc>
          <w:tcPr>
            <w:tcW w:w="3809" w:type="dxa"/>
          </w:tcPr>
          <w:p w:rsidR="00564F5E" w:rsidRDefault="00564F5E" w:rsidP="0007082A">
            <w:r>
              <w:t>MQRegion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4</w:t>
            </w:r>
          </w:p>
        </w:tc>
        <w:tc>
          <w:tcPr>
            <w:tcW w:w="3809" w:type="dxa"/>
          </w:tcPr>
          <w:p w:rsidR="00564F5E" w:rsidRDefault="00564F5E" w:rsidP="0007082A">
            <w:r>
              <w:t>Xpedx Customer Number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5</w:t>
            </w:r>
          </w:p>
        </w:tc>
        <w:tc>
          <w:tcPr>
            <w:tcW w:w="3809" w:type="dxa"/>
          </w:tcPr>
          <w:p w:rsidR="00564F5E" w:rsidRDefault="00564F5E" w:rsidP="0007082A">
            <w:r>
              <w:t>Xpedx Branch Code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 w:rsidTr="000E1E43">
        <w:tc>
          <w:tcPr>
            <w:tcW w:w="828" w:type="dxa"/>
          </w:tcPr>
          <w:p w:rsidR="00564F5E" w:rsidRDefault="00564F5E" w:rsidP="0007082A">
            <w:r>
              <w:t>6.</w:t>
            </w:r>
          </w:p>
        </w:tc>
        <w:tc>
          <w:tcPr>
            <w:tcW w:w="3809" w:type="dxa"/>
          </w:tcPr>
          <w:p w:rsidR="00564F5E" w:rsidRDefault="00564F5E" w:rsidP="0007082A">
            <w:r>
              <w:t>Company Code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7. </w:t>
            </w:r>
          </w:p>
        </w:tc>
        <w:tc>
          <w:tcPr>
            <w:tcW w:w="3809" w:type="dxa"/>
          </w:tcPr>
          <w:p w:rsidR="00564F5E" w:rsidRDefault="00564F5E" w:rsidP="0007082A">
            <w:r>
              <w:t>Environment Code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8. </w:t>
            </w:r>
          </w:p>
        </w:tc>
        <w:tc>
          <w:tcPr>
            <w:tcW w:w="3809" w:type="dxa"/>
          </w:tcPr>
          <w:p w:rsidR="00564F5E" w:rsidRDefault="00564F5E" w:rsidP="0007082A">
            <w:r>
              <w:t>Xpedx Division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9. </w:t>
            </w:r>
          </w:p>
        </w:tc>
        <w:tc>
          <w:tcPr>
            <w:tcW w:w="3809" w:type="dxa"/>
          </w:tcPr>
          <w:p w:rsidR="00564F5E" w:rsidRDefault="00564F5E" w:rsidP="0007082A">
            <w:r>
              <w:t>Xpedx Sales Rep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Readonly, drop down</w:t>
            </w:r>
          </w:p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10. </w:t>
            </w:r>
          </w:p>
        </w:tc>
        <w:tc>
          <w:tcPr>
            <w:tcW w:w="3809" w:type="dxa"/>
          </w:tcPr>
          <w:p w:rsidR="00564F5E" w:rsidRDefault="00564F5E" w:rsidP="0007082A">
            <w:r>
              <w:t>Additional Notification Email Addresses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>
            <w:r>
              <w:t>Readonly</w:t>
            </w:r>
          </w:p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11. </w:t>
            </w:r>
          </w:p>
        </w:tc>
        <w:tc>
          <w:tcPr>
            <w:tcW w:w="3809" w:type="dxa"/>
          </w:tcPr>
          <w:p w:rsidR="00564F5E" w:rsidRDefault="00564F5E" w:rsidP="0007082A">
            <w:r>
              <w:t>Industry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12. </w:t>
            </w:r>
          </w:p>
        </w:tc>
        <w:tc>
          <w:tcPr>
            <w:tcW w:w="3809" w:type="dxa"/>
          </w:tcPr>
          <w:p w:rsidR="00564F5E" w:rsidRDefault="00564F5E" w:rsidP="0007082A">
            <w:r>
              <w:t>Maximum Order Amount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13. </w:t>
            </w:r>
          </w:p>
        </w:tc>
        <w:tc>
          <w:tcPr>
            <w:tcW w:w="3809" w:type="dxa"/>
          </w:tcPr>
          <w:p w:rsidR="00564F5E" w:rsidRDefault="00564F5E" w:rsidP="0007082A">
            <w:r>
              <w:t>Minimum Order Amount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14. </w:t>
            </w:r>
          </w:p>
        </w:tc>
        <w:tc>
          <w:tcPr>
            <w:tcW w:w="3809" w:type="dxa"/>
          </w:tcPr>
          <w:p w:rsidR="00564F5E" w:rsidRDefault="00564F5E" w:rsidP="0007082A">
            <w:r>
              <w:t>View Prices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15. </w:t>
            </w:r>
          </w:p>
        </w:tc>
        <w:tc>
          <w:tcPr>
            <w:tcW w:w="3809" w:type="dxa"/>
          </w:tcPr>
          <w:p w:rsidR="00564F5E" w:rsidRDefault="00564F5E" w:rsidP="0007082A">
            <w:r>
              <w:t>Can Order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16. </w:t>
            </w:r>
          </w:p>
        </w:tc>
        <w:tc>
          <w:tcPr>
            <w:tcW w:w="3809" w:type="dxa"/>
          </w:tcPr>
          <w:p w:rsidR="00564F5E" w:rsidRDefault="00564F5E" w:rsidP="0007082A">
            <w:r>
              <w:t>Can View Inventory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17. </w:t>
            </w:r>
          </w:p>
        </w:tc>
        <w:tc>
          <w:tcPr>
            <w:tcW w:w="3809" w:type="dxa"/>
          </w:tcPr>
          <w:p w:rsidR="00564F5E" w:rsidRDefault="00564F5E" w:rsidP="0007082A">
            <w:r>
              <w:t>User Customer SKU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 xml:space="preserve">18. </w:t>
            </w:r>
          </w:p>
        </w:tc>
        <w:tc>
          <w:tcPr>
            <w:tcW w:w="3809" w:type="dxa"/>
          </w:tcPr>
          <w:p w:rsidR="00564F5E" w:rsidRDefault="00564F5E" w:rsidP="0007082A">
            <w:r>
              <w:t>Use Order Multiple UOM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19.</w:t>
            </w:r>
          </w:p>
        </w:tc>
        <w:tc>
          <w:tcPr>
            <w:tcW w:w="3809" w:type="dxa"/>
          </w:tcPr>
          <w:p w:rsidR="00564F5E" w:rsidRDefault="00564F5E" w:rsidP="0007082A">
            <w:r>
              <w:t>Sample Request Flag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20.</w:t>
            </w:r>
          </w:p>
        </w:tc>
        <w:tc>
          <w:tcPr>
            <w:tcW w:w="3809" w:type="dxa"/>
          </w:tcPr>
          <w:p w:rsidR="00564F5E" w:rsidRDefault="00564F5E" w:rsidP="0007082A">
            <w:r>
              <w:t>Email / View Invoices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21.</w:t>
            </w:r>
          </w:p>
        </w:tc>
        <w:tc>
          <w:tcPr>
            <w:tcW w:w="3809" w:type="dxa"/>
          </w:tcPr>
          <w:p w:rsidR="00564F5E" w:rsidRDefault="00564F5E" w:rsidP="0007082A">
            <w:r>
              <w:t>Preview Invoices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22.</w:t>
            </w:r>
          </w:p>
        </w:tc>
        <w:tc>
          <w:tcPr>
            <w:tcW w:w="3809" w:type="dxa"/>
          </w:tcPr>
          <w:p w:rsidR="00564F5E" w:rsidRDefault="00564F5E" w:rsidP="0007082A">
            <w:r>
              <w:t>Accept Back Orders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23.</w:t>
            </w:r>
          </w:p>
        </w:tc>
        <w:tc>
          <w:tcPr>
            <w:tcW w:w="3809" w:type="dxa"/>
          </w:tcPr>
          <w:p w:rsidR="00564F5E" w:rsidRDefault="00564F5E" w:rsidP="0007082A">
            <w:r>
              <w:t>Accept ShipTo Overrides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  <w:tr w:rsidR="00564F5E">
        <w:tc>
          <w:tcPr>
            <w:tcW w:w="828" w:type="dxa"/>
          </w:tcPr>
          <w:p w:rsidR="00564F5E" w:rsidRDefault="00564F5E" w:rsidP="0007082A">
            <w:r>
              <w:t>24.</w:t>
            </w:r>
          </w:p>
        </w:tc>
        <w:tc>
          <w:tcPr>
            <w:tcW w:w="3809" w:type="dxa"/>
          </w:tcPr>
          <w:p w:rsidR="00564F5E" w:rsidRDefault="00564F5E" w:rsidP="0007082A">
            <w:r>
              <w:t>Line Item Label</w:t>
            </w:r>
          </w:p>
        </w:tc>
        <w:tc>
          <w:tcPr>
            <w:tcW w:w="2529" w:type="dxa"/>
          </w:tcPr>
          <w:p w:rsidR="00564F5E" w:rsidRDefault="00564F5E" w:rsidP="0007082A"/>
        </w:tc>
        <w:tc>
          <w:tcPr>
            <w:tcW w:w="2410" w:type="dxa"/>
          </w:tcPr>
          <w:p w:rsidR="00564F5E" w:rsidRDefault="00564F5E" w:rsidP="0007082A"/>
        </w:tc>
      </w:tr>
    </w:tbl>
    <w:p w:rsidR="00564F5E" w:rsidRDefault="00564F5E" w:rsidP="0007082A">
      <w:pPr>
        <w:ind w:left="1080"/>
      </w:pPr>
    </w:p>
    <w:p w:rsidR="00564F5E" w:rsidRDefault="00564F5E" w:rsidP="00A71B57">
      <w:pPr>
        <w:numPr>
          <w:ilvl w:val="1"/>
          <w:numId w:val="33"/>
        </w:numPr>
      </w:pPr>
    </w:p>
    <w:p w:rsidR="00564F5E" w:rsidRDefault="00564F5E" w:rsidP="00A71B57"/>
    <w:p w:rsidR="00564F5E" w:rsidRDefault="00564F5E" w:rsidP="009E7BAE">
      <w:pPr>
        <w:pStyle w:val="Heading2"/>
        <w:numPr>
          <w:ilvl w:val="2"/>
          <w:numId w:val="15"/>
        </w:numPr>
      </w:pPr>
      <w:bookmarkStart w:id="4" w:name="_Toc261611148"/>
      <w:r>
        <w:t>Input XML</w:t>
      </w:r>
      <w:bookmarkEnd w:id="4"/>
    </w:p>
    <w:p w:rsidR="00564F5E" w:rsidRDefault="00564F5E" w:rsidP="009E7BAE"/>
    <w:p w:rsidR="00564F5E" w:rsidRDefault="00564F5E" w:rsidP="009E7BAE">
      <w:r w:rsidRPr="009E7BAE">
        <w:t>&lt;UOMList CustomerID=</w:t>
      </w:r>
      <w:r w:rsidRPr="009E7BAE">
        <w:rPr>
          <w:i/>
          <w:iCs/>
        </w:rPr>
        <w:t>""</w:t>
      </w:r>
      <w:r w:rsidRPr="009E7BAE">
        <w:t xml:space="preserve"> ItemID=</w:t>
      </w:r>
      <w:r w:rsidRPr="009E7BAE">
        <w:rPr>
          <w:i/>
          <w:iCs/>
        </w:rPr>
        <w:t>""</w:t>
      </w:r>
      <w:r w:rsidRPr="009E7BAE">
        <w:t xml:space="preserve"> OrganizationCode=</w:t>
      </w:r>
      <w:r w:rsidRPr="009E7BAE">
        <w:rPr>
          <w:i/>
          <w:iCs/>
        </w:rPr>
        <w:t>""</w:t>
      </w:r>
      <w:r w:rsidRPr="009E7BAE">
        <w:t>/&gt;</w:t>
      </w:r>
    </w:p>
    <w:p w:rsidR="00564F5E" w:rsidRDefault="00564F5E" w:rsidP="009E7BAE"/>
    <w:p w:rsidR="00564F5E" w:rsidRDefault="00564F5E" w:rsidP="002219D0">
      <w:pPr>
        <w:pStyle w:val="Heading2"/>
        <w:numPr>
          <w:ilvl w:val="2"/>
          <w:numId w:val="15"/>
        </w:numPr>
      </w:pPr>
      <w:bookmarkStart w:id="5" w:name="_Toc261611149"/>
      <w:r>
        <w:t>Output XML</w:t>
      </w:r>
      <w:bookmarkEnd w:id="5"/>
    </w:p>
    <w:p w:rsidR="00564F5E" w:rsidRPr="00845F77" w:rsidRDefault="00564F5E" w:rsidP="00845F77">
      <w:r w:rsidRPr="00845F77">
        <w:t>&lt;UOMList&gt;</w:t>
      </w:r>
    </w:p>
    <w:p w:rsidR="00564F5E" w:rsidRPr="00845F77" w:rsidRDefault="00564F5E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564F5E" w:rsidRPr="00845F77" w:rsidRDefault="00564F5E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564F5E" w:rsidRPr="00845F77" w:rsidRDefault="00564F5E" w:rsidP="00845F77">
      <w:r w:rsidRPr="00845F77">
        <w:tab/>
        <w:t>&lt;UOM UnitOfMeasure=</w:t>
      </w:r>
      <w:r w:rsidRPr="00845F77">
        <w:rPr>
          <w:i/>
          <w:iCs/>
        </w:rPr>
        <w:t>""</w:t>
      </w:r>
      <w:r w:rsidRPr="00845F77">
        <w:t xml:space="preserve"> ConversionFactor=</w:t>
      </w:r>
      <w:r w:rsidRPr="00845F77">
        <w:rPr>
          <w:i/>
          <w:iCs/>
        </w:rPr>
        <w:t>""</w:t>
      </w:r>
      <w:r w:rsidRPr="00845F77">
        <w:t xml:space="preserve"> /&gt;</w:t>
      </w:r>
    </w:p>
    <w:p w:rsidR="00564F5E" w:rsidRDefault="00564F5E" w:rsidP="00845F77">
      <w:r w:rsidRPr="00845F77">
        <w:t>&lt;/UOMList&gt;</w:t>
      </w:r>
    </w:p>
    <w:p w:rsidR="00564F5E" w:rsidRPr="00845F77" w:rsidRDefault="00564F5E" w:rsidP="00845F77"/>
    <w:p w:rsidR="00564F5E" w:rsidRDefault="00564F5E" w:rsidP="00313CCE">
      <w:pPr>
        <w:pStyle w:val="Heading1"/>
        <w:numPr>
          <w:ilvl w:val="0"/>
          <w:numId w:val="15"/>
        </w:numPr>
      </w:pPr>
      <w:bookmarkStart w:id="6" w:name="_Toc261611150"/>
      <w:r>
        <w:t>Classes and Services</w:t>
      </w:r>
      <w:bookmarkEnd w:id="6"/>
    </w:p>
    <w:p w:rsidR="00564F5E" w:rsidRDefault="00564F5E" w:rsidP="00313CCE"/>
    <w:p w:rsidR="00564F5E" w:rsidRDefault="00564F5E" w:rsidP="00313CCE">
      <w:r>
        <w:t>A new service called ‘</w:t>
      </w:r>
      <w:r w:rsidRPr="00845F77">
        <w:t>XPXUOMListAPI</w:t>
      </w:r>
      <w:r>
        <w:t>’ is defined to fetch the valid UOMs. This will be defined in the master Config. This service uses the following class to retrieve the UOMs.</w:t>
      </w:r>
    </w:p>
    <w:p w:rsidR="00564F5E" w:rsidRPr="00845F77" w:rsidRDefault="00564F5E" w:rsidP="00845F77">
      <w:r w:rsidRPr="00845F77">
        <w:t>package com.xpedx.nextgen.uom.api;</w:t>
      </w:r>
    </w:p>
    <w:p w:rsidR="00564F5E" w:rsidRPr="00845F77" w:rsidRDefault="00564F5E" w:rsidP="00845F77"/>
    <w:p w:rsidR="00564F5E" w:rsidRPr="00845F77" w:rsidRDefault="00564F5E" w:rsidP="00845F77">
      <w:r w:rsidRPr="00845F77">
        <w:t>import java.rmi.RemoteException;</w:t>
      </w:r>
    </w:p>
    <w:p w:rsidR="00564F5E" w:rsidRPr="00845F77" w:rsidRDefault="00564F5E" w:rsidP="00845F77">
      <w:r w:rsidRPr="00845F77">
        <w:t>import java.util.HashMap;</w:t>
      </w:r>
    </w:p>
    <w:p w:rsidR="00564F5E" w:rsidRPr="00845F77" w:rsidRDefault="00564F5E" w:rsidP="00845F77">
      <w:r w:rsidRPr="00845F77">
        <w:t>import java.util.Iterator;</w:t>
      </w:r>
    </w:p>
    <w:p w:rsidR="00564F5E" w:rsidRPr="00845F77" w:rsidRDefault="00564F5E" w:rsidP="00845F77">
      <w:r w:rsidRPr="00845F77">
        <w:t>import java.util.Properties;</w:t>
      </w:r>
    </w:p>
    <w:p w:rsidR="00564F5E" w:rsidRPr="00845F77" w:rsidRDefault="00564F5E" w:rsidP="00845F77">
      <w:r w:rsidRPr="00845F77">
        <w:t>import java.util.Set;</w:t>
      </w:r>
    </w:p>
    <w:p w:rsidR="00564F5E" w:rsidRPr="00845F77" w:rsidRDefault="00564F5E" w:rsidP="00845F77"/>
    <w:p w:rsidR="00564F5E" w:rsidRPr="00845F77" w:rsidRDefault="00564F5E" w:rsidP="00845F77">
      <w:r w:rsidRPr="00845F77">
        <w:t>import org.w3c.dom.Document;</w:t>
      </w:r>
    </w:p>
    <w:p w:rsidR="00564F5E" w:rsidRPr="00845F77" w:rsidRDefault="00564F5E" w:rsidP="00845F77">
      <w:r w:rsidRPr="00845F77">
        <w:t>import org.w3c.dom.Element;</w:t>
      </w:r>
    </w:p>
    <w:p w:rsidR="00564F5E" w:rsidRPr="00845F77" w:rsidRDefault="00564F5E" w:rsidP="00845F77">
      <w:r w:rsidRPr="00845F77">
        <w:t>import org.w3c.dom.NamedNodeMap;</w:t>
      </w:r>
    </w:p>
    <w:p w:rsidR="00564F5E" w:rsidRPr="00845F77" w:rsidRDefault="00564F5E" w:rsidP="00845F77">
      <w:r w:rsidRPr="00845F77">
        <w:t>import org.w3c.dom.Node;</w:t>
      </w:r>
    </w:p>
    <w:p w:rsidR="00564F5E" w:rsidRPr="00845F77" w:rsidRDefault="00564F5E" w:rsidP="00845F77">
      <w:r w:rsidRPr="00845F77">
        <w:t>import org.w3c.dom.NodeList;</w:t>
      </w:r>
    </w:p>
    <w:p w:rsidR="00564F5E" w:rsidRPr="00845F77" w:rsidRDefault="00564F5E" w:rsidP="00845F77"/>
    <w:p w:rsidR="00564F5E" w:rsidRPr="00845F77" w:rsidRDefault="00564F5E" w:rsidP="00845F77">
      <w:r w:rsidRPr="00845F77">
        <w:t>import com.sterlingcommerce.baseutil.SCXmlUtil;</w:t>
      </w:r>
    </w:p>
    <w:p w:rsidR="00564F5E" w:rsidRPr="00845F77" w:rsidRDefault="00564F5E" w:rsidP="00845F77">
      <w:r w:rsidRPr="00845F77">
        <w:t>import com.yantra.interop.japi.YIFApi;</w:t>
      </w:r>
    </w:p>
    <w:p w:rsidR="00564F5E" w:rsidRPr="00845F77" w:rsidRDefault="00564F5E" w:rsidP="00845F77">
      <w:r w:rsidRPr="00845F77">
        <w:t>import com.yantra.interop.japi.YIFClientCreationException;</w:t>
      </w:r>
    </w:p>
    <w:p w:rsidR="00564F5E" w:rsidRPr="00845F77" w:rsidRDefault="00564F5E" w:rsidP="00845F77">
      <w:r w:rsidRPr="00845F77">
        <w:t>import com.yantra.interop.japi.YIFClientFactory;</w:t>
      </w:r>
    </w:p>
    <w:p w:rsidR="00564F5E" w:rsidRPr="00845F77" w:rsidRDefault="00564F5E" w:rsidP="00845F77">
      <w:r w:rsidRPr="00845F77">
        <w:t>import com.yantra.interop.japi.YIFCustomApi;</w:t>
      </w:r>
    </w:p>
    <w:p w:rsidR="00564F5E" w:rsidRPr="00845F77" w:rsidRDefault="00564F5E" w:rsidP="00845F77">
      <w:r w:rsidRPr="00845F77">
        <w:t>import com.yantra.yfc.dom.YFCDocument;</w:t>
      </w:r>
    </w:p>
    <w:p w:rsidR="00564F5E" w:rsidRPr="00845F77" w:rsidRDefault="00564F5E" w:rsidP="00845F77">
      <w:r w:rsidRPr="00845F77">
        <w:t>import com.yantra.yfc.dom.YFCElement;</w:t>
      </w:r>
    </w:p>
    <w:p w:rsidR="00564F5E" w:rsidRPr="00845F77" w:rsidRDefault="00564F5E" w:rsidP="00845F77">
      <w:r w:rsidRPr="00845F77">
        <w:t>import com.yantra.yfc.log.YFCLogCategory;</w:t>
      </w:r>
    </w:p>
    <w:p w:rsidR="00564F5E" w:rsidRPr="00845F77" w:rsidRDefault="00564F5E" w:rsidP="00845F77">
      <w:r w:rsidRPr="00845F77">
        <w:t>import com.yantra.yfs.japi.YFSEnvironment;</w:t>
      </w:r>
    </w:p>
    <w:p w:rsidR="00564F5E" w:rsidRPr="00845F77" w:rsidRDefault="00564F5E" w:rsidP="00845F77">
      <w:r w:rsidRPr="00845F77">
        <w:t>import com.yantra.yfs.japi.YFSException;</w:t>
      </w:r>
    </w:p>
    <w:p w:rsidR="00564F5E" w:rsidRPr="00845F77" w:rsidRDefault="00564F5E" w:rsidP="00845F77"/>
    <w:p w:rsidR="00564F5E" w:rsidRPr="00845F77" w:rsidRDefault="00564F5E" w:rsidP="00845F77">
      <w:r w:rsidRPr="00845F77">
        <w:t xml:space="preserve">public class </w:t>
      </w:r>
      <w:r w:rsidRPr="00B42882">
        <w:rPr>
          <w:b/>
          <w:bCs/>
        </w:rPr>
        <w:t>XPXUOMListAPI</w:t>
      </w:r>
      <w:r w:rsidRPr="00845F77">
        <w:t xml:space="preserve"> implements YIFCustomApi {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/** API object. */</w:t>
      </w:r>
    </w:p>
    <w:p w:rsidR="00564F5E" w:rsidRPr="00845F77" w:rsidRDefault="00564F5E" w:rsidP="00845F77">
      <w:r w:rsidRPr="00845F77">
        <w:tab/>
        <w:t>private static YIFApi api = null;</w:t>
      </w:r>
    </w:p>
    <w:p w:rsidR="00564F5E" w:rsidRPr="00845F77" w:rsidRDefault="00564F5E" w:rsidP="00845F77">
      <w:r w:rsidRPr="00845F77">
        <w:tab/>
        <w:t>private static YFCLogCategory log;</w:t>
      </w:r>
    </w:p>
    <w:p w:rsidR="00564F5E" w:rsidRPr="00845F77" w:rsidRDefault="00564F5E" w:rsidP="00845F77">
      <w:r w:rsidRPr="00845F77">
        <w:tab/>
        <w:t>private String lowestConvUOM = "";</w:t>
      </w:r>
    </w:p>
    <w:p w:rsidR="00564F5E" w:rsidRPr="00845F77" w:rsidRDefault="00564F5E" w:rsidP="00845F77">
      <w:r w:rsidRPr="00845F77">
        <w:tab/>
        <w:t>private int currentConversion;</w:t>
      </w:r>
    </w:p>
    <w:p w:rsidR="00564F5E" w:rsidRPr="00845F77" w:rsidRDefault="00564F5E" w:rsidP="00845F77">
      <w:r w:rsidRPr="00845F77">
        <w:tab/>
        <w:t>private String ExtnIsCustUOMExcl = "";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public void setProperties(Properties params) throws Exception {</w:t>
      </w:r>
    </w:p>
    <w:p w:rsidR="00564F5E" w:rsidRPr="00845F77" w:rsidRDefault="00564F5E" w:rsidP="00845F77">
      <w:r w:rsidRPr="00845F77">
        <w:tab/>
      </w:r>
      <w:r w:rsidRPr="00845F77">
        <w:tab/>
        <w:t>// this.props = props;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static {</w:t>
      </w:r>
    </w:p>
    <w:p w:rsidR="00564F5E" w:rsidRPr="00845F77" w:rsidRDefault="00564F5E" w:rsidP="00845F77">
      <w:r w:rsidRPr="00845F77">
        <w:tab/>
      </w:r>
      <w:r w:rsidRPr="00845F77">
        <w:tab/>
        <w:t>try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log = YFCLogCategory.instance(XPXUOMListAPI.class);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api = YIFClientFactory.getInstance().getApi();</w:t>
      </w:r>
    </w:p>
    <w:p w:rsidR="00564F5E" w:rsidRPr="00845F77" w:rsidRDefault="00564F5E" w:rsidP="00845F77">
      <w:r w:rsidRPr="00845F77">
        <w:tab/>
      </w:r>
      <w:r w:rsidRPr="00845F77">
        <w:tab/>
        <w:t>} catch (YIFClientCreationException e1)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log.info(e1.getMessage());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public Document getXpedxUOMList(YFSEnvironment env, Document inXML)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throws YFSException, YIFClientCreationException, RemoteException {</w:t>
      </w:r>
    </w:p>
    <w:p w:rsidR="00564F5E" w:rsidRPr="00845F77" w:rsidRDefault="00564F5E" w:rsidP="00845F77">
      <w:r w:rsidRPr="00845F77">
        <w:tab/>
      </w:r>
      <w:r w:rsidRPr="00845F77">
        <w:tab/>
        <w:t>log.beginTimer("XPXUOMListAPI:getUOMList started...");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HashMap&lt;String, String&gt; htBaseUOMConv = new HashMap&lt;String, String&gt;();</w:t>
      </w:r>
    </w:p>
    <w:p w:rsidR="00564F5E" w:rsidRPr="00845F77" w:rsidRDefault="00564F5E" w:rsidP="00845F77">
      <w:r w:rsidRPr="00845F77">
        <w:tab/>
      </w:r>
      <w:r w:rsidRPr="00845F77">
        <w:tab/>
        <w:t>String LegacyCustomerNumber = "";</w:t>
      </w:r>
    </w:p>
    <w:p w:rsidR="00564F5E" w:rsidRPr="00845F77" w:rsidRDefault="00564F5E" w:rsidP="00845F77">
      <w:r w:rsidRPr="00845F77">
        <w:tab/>
      </w:r>
      <w:r w:rsidRPr="00845F77">
        <w:tab/>
        <w:t>String companyCode = "";</w:t>
      </w:r>
    </w:p>
    <w:p w:rsidR="00564F5E" w:rsidRPr="00845F77" w:rsidRDefault="00564F5E" w:rsidP="00845F77">
      <w:r w:rsidRPr="00845F77">
        <w:tab/>
      </w:r>
      <w:r w:rsidRPr="00845F77">
        <w:tab/>
        <w:t>String useOrderMulUOMFlag = "";</w:t>
      </w:r>
    </w:p>
    <w:p w:rsidR="00564F5E" w:rsidRPr="00845F77" w:rsidRDefault="00564F5E" w:rsidP="00845F77">
      <w:r w:rsidRPr="00845F77">
        <w:tab/>
      </w:r>
      <w:r w:rsidRPr="00845F77">
        <w:tab/>
        <w:t>String orderMultiple = "";</w:t>
      </w:r>
    </w:p>
    <w:p w:rsidR="00564F5E" w:rsidRPr="00845F77" w:rsidRDefault="00564F5E" w:rsidP="00845F77">
      <w:r w:rsidRPr="00845F77">
        <w:tab/>
      </w:r>
      <w:r w:rsidRPr="00845F77">
        <w:tab/>
        <w:t>String customerDivision = "";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Element documentElement = inXML.getDocumentElement();</w:t>
      </w:r>
    </w:p>
    <w:p w:rsidR="00564F5E" w:rsidRPr="00845F77" w:rsidRDefault="00564F5E" w:rsidP="00845F77">
      <w:r w:rsidRPr="00845F77">
        <w:tab/>
      </w:r>
      <w:r w:rsidRPr="00845F77">
        <w:tab/>
        <w:t>String itemID = documentElement.getAttribute("ItemID");</w:t>
      </w:r>
    </w:p>
    <w:p w:rsidR="00564F5E" w:rsidRPr="00845F77" w:rsidRDefault="00564F5E" w:rsidP="00845F77">
      <w:r w:rsidRPr="00845F77">
        <w:tab/>
      </w:r>
      <w:r w:rsidRPr="00845F77">
        <w:tab/>
        <w:t>String customerID = documentElement.getAttribute("CustomerID");</w:t>
      </w:r>
    </w:p>
    <w:p w:rsidR="00564F5E" w:rsidRPr="00845F77" w:rsidRDefault="00564F5E" w:rsidP="00845F77">
      <w:r w:rsidRPr="00845F77">
        <w:tab/>
      </w:r>
      <w:r w:rsidRPr="00845F77">
        <w:tab/>
        <w:t>String storeFrontId = documentElement.getAttribute("OrganizationCode");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String[] customerIDTokens = customerID.split("\\-");</w:t>
      </w:r>
    </w:p>
    <w:p w:rsidR="00564F5E" w:rsidRPr="00845F77" w:rsidRDefault="00564F5E" w:rsidP="00845F77">
      <w:r w:rsidRPr="00845F77">
        <w:tab/>
      </w:r>
      <w:r w:rsidRPr="00845F77">
        <w:tab/>
        <w:t>if (customerIDTokens != null &amp;&amp; customerIDTokens.length &gt; 1)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LegacyCustomerNumber = customerIDTokens[1];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HashMap&lt;String, String&gt; customerDetails = getCustomerDetails(env, inXML);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companyCode = customerDetails.get("companyCode");</w:t>
      </w:r>
    </w:p>
    <w:p w:rsidR="00564F5E" w:rsidRPr="00845F77" w:rsidRDefault="00564F5E" w:rsidP="00845F77">
      <w:r w:rsidRPr="00845F77">
        <w:tab/>
      </w:r>
      <w:r w:rsidRPr="00845F77">
        <w:tab/>
        <w:t>customerDivision = customerDetails.get("customerDivision");</w:t>
      </w:r>
    </w:p>
    <w:p w:rsidR="00564F5E" w:rsidRPr="00845F77" w:rsidRDefault="00564F5E" w:rsidP="00845F77">
      <w:r w:rsidRPr="00845F77">
        <w:tab/>
      </w:r>
      <w:r w:rsidRPr="00845F77">
        <w:tab/>
        <w:t>useOrderMulUOMFlag = customerDetails.get("useOrderMulUOMFlag");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YFCDocument inputDocument = YFCDocument.createDocument("Item");</w:t>
      </w:r>
    </w:p>
    <w:p w:rsidR="00564F5E" w:rsidRPr="00845F77" w:rsidRDefault="00564F5E" w:rsidP="00845F77">
      <w:r w:rsidRPr="00845F77">
        <w:tab/>
      </w:r>
      <w:r w:rsidRPr="00845F77">
        <w:tab/>
        <w:t>YFCElement inputElement = inputDocument.getDocumentElement();</w:t>
      </w:r>
    </w:p>
    <w:p w:rsidR="00564F5E" w:rsidRPr="00845F77" w:rsidRDefault="00564F5E" w:rsidP="00845F77">
      <w:r w:rsidRPr="00845F77">
        <w:tab/>
      </w:r>
      <w:r w:rsidRPr="00845F77">
        <w:tab/>
        <w:t>inputElement.setAttribute("ItemID", itemID);</w:t>
      </w:r>
    </w:p>
    <w:p w:rsidR="00564F5E" w:rsidRPr="00845F77" w:rsidRDefault="00564F5E" w:rsidP="00845F77">
      <w:r w:rsidRPr="00845F77">
        <w:tab/>
      </w:r>
      <w:r w:rsidRPr="00845F77">
        <w:tab/>
        <w:t>inputElement.setAttribute("OrganizationCode", storeFrontId);</w:t>
      </w:r>
    </w:p>
    <w:p w:rsidR="00564F5E" w:rsidRPr="00845F77" w:rsidRDefault="00564F5E" w:rsidP="00845F77">
      <w:r w:rsidRPr="00845F77">
        <w:tab/>
      </w:r>
      <w:r w:rsidRPr="00845F77">
        <w:tab/>
        <w:t>env.setApiTemplate("getItemList", SCXmlUtil.createFromString(""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"&lt;ItemList&gt;&lt;Item&gt;&lt;AlternateUOMList&gt;&lt;AlternateUOM /&gt;"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"&lt;/AlternateUOMList&gt;&lt;Extn&gt;&lt;XPXItemExtnList&gt;&lt;XPXItemExtn/&gt;"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"&lt;/XPXItemExtnList&gt;&lt;XPXItemcustXrefList&gt;&lt;XPXItemcustXref /&gt;"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"&lt;/XPXItemcustXrefList&gt;&lt;/Extn&gt;&lt;/Item&gt;&lt;/ItemList&gt;"));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api = YIFClientFactory.getInstance().getApi();</w:t>
      </w:r>
    </w:p>
    <w:p w:rsidR="00564F5E" w:rsidRPr="00845F77" w:rsidRDefault="00564F5E" w:rsidP="00845F77">
      <w:r w:rsidRPr="00845F77">
        <w:tab/>
      </w:r>
      <w:r w:rsidRPr="00845F77">
        <w:tab/>
        <w:t>Document outputListDocument = api.invoke(env, "getItemList",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inputDocument.getDocument());</w:t>
      </w:r>
    </w:p>
    <w:p w:rsidR="00564F5E" w:rsidRPr="00845F77" w:rsidRDefault="00564F5E" w:rsidP="00845F77">
      <w:r w:rsidRPr="00845F77">
        <w:tab/>
      </w:r>
      <w:r w:rsidRPr="00845F77">
        <w:tab/>
        <w:t>Element outputListElement = outputListDocument.getDocumentElement();</w:t>
      </w:r>
    </w:p>
    <w:p w:rsidR="00564F5E" w:rsidRPr="00845F77" w:rsidRDefault="00564F5E" w:rsidP="00845F77">
      <w:r w:rsidRPr="00845F77">
        <w:tab/>
      </w:r>
      <w:r w:rsidRPr="00845F77">
        <w:tab/>
        <w:t>NodeList itemListNodes = outputListElement.getChildNodes();</w:t>
      </w:r>
    </w:p>
    <w:p w:rsidR="00564F5E" w:rsidRPr="00845F77" w:rsidRDefault="00564F5E" w:rsidP="00845F77">
      <w:r w:rsidRPr="00845F77">
        <w:tab/>
      </w:r>
      <w:r w:rsidRPr="00845F77">
        <w:tab/>
        <w:t>int length = itemListNodes.getLength();</w:t>
      </w:r>
    </w:p>
    <w:p w:rsidR="00564F5E" w:rsidRPr="00845F77" w:rsidRDefault="00564F5E" w:rsidP="00845F77">
      <w:r w:rsidRPr="00845F77">
        <w:tab/>
      </w:r>
      <w:r w:rsidRPr="00845F77">
        <w:tab/>
        <w:t>for (int i = 0; i &lt; length; i++)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itemNode = itemListNodes.item(i);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NodeList itemNodeChildren = itemNode.getChildNodes();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int length1 = itemNodeChildren.getLength();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for (int j = 0; j &lt; length1; j++)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Node itemNodeChild = itemNodeChildren.item(j);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if (itemNodeChild != null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itemNodeChild.getNodeName().equals("Extn"))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NodeList extnChildList = itemNodeChild.getChildNodes();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int length2 = extnChildList.getLength();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for (int k = 0; k &lt; length2; k++)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extnChild = extnChildList.item(k);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(extnChild != null</w:t>
      </w:r>
    </w:p>
    <w:p w:rsidR="00564F5E" w:rsidRPr="00845F77" w:rsidRDefault="00564F5E" w:rsidP="00845F77">
      <w:pPr>
        <w:ind w:left="4320" w:firstLine="1440"/>
      </w:pPr>
      <w:r w:rsidRPr="00845F77">
        <w:t>&amp;&amp; extnChild.getNodeName().equals(</w:t>
      </w:r>
      <w:r>
        <w:tab/>
      </w:r>
      <w:r>
        <w:tab/>
      </w:r>
      <w:r w:rsidRPr="00845F77">
        <w:t>"XPXItemExtnList")) {</w:t>
      </w:r>
    </w:p>
    <w:p w:rsidR="00564F5E" w:rsidRPr="00845F77" w:rsidRDefault="00564F5E" w:rsidP="002E1E5A">
      <w:pPr>
        <w:ind w:left="5040"/>
      </w:pPr>
      <w:r w:rsidRPr="00845F77">
        <w:t>orderMultiple = getOrderMultipleValue(extnChild,</w:t>
      </w:r>
    </w:p>
    <w:p w:rsidR="00564F5E" w:rsidRPr="00845F77" w:rsidRDefault="00564F5E" w:rsidP="002E1E5A">
      <w:pPr>
        <w:ind w:left="5040" w:firstLine="1440"/>
      </w:pPr>
      <w:r w:rsidRPr="00845F77">
        <w:t>companyCode, customerDivision);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 else if (extnChild != null</w:t>
      </w:r>
    </w:p>
    <w:p w:rsidR="00564F5E" w:rsidRPr="00845F77" w:rsidRDefault="00564F5E" w:rsidP="002E1E5A">
      <w:pPr>
        <w:ind w:left="5040" w:firstLine="720"/>
      </w:pPr>
      <w:r w:rsidRPr="00845F77">
        <w:t>&amp;&amp; extnChild.getNodeName().equals(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"XPXItemcustXrefList"))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handleXpxItemcustXrefList(extnChild,</w:t>
      </w:r>
    </w:p>
    <w:p w:rsidR="00564F5E" w:rsidRPr="00845F77" w:rsidRDefault="00564F5E" w:rsidP="00845F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LegacyCustomerNumber, customerDivision,</w:t>
      </w:r>
    </w:p>
    <w:p w:rsidR="00564F5E" w:rsidRPr="00845F77" w:rsidRDefault="00564F5E" w:rsidP="002E1E5A">
      <w:pPr>
        <w:ind w:left="6480"/>
      </w:pPr>
      <w:r w:rsidRPr="00845F77">
        <w:t>useOrderMulUOMFlag, orderMultiple,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htBaseUOMConv);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(ExtnIsCustUOMExcl != null</w:t>
      </w:r>
    </w:p>
    <w:p w:rsidR="00564F5E" w:rsidRPr="00845F77" w:rsidRDefault="00564F5E" w:rsidP="002E1E5A">
      <w:pPr>
        <w:ind w:left="5760" w:firstLine="720"/>
      </w:pPr>
      <w:r w:rsidRPr="00845F77">
        <w:t>&amp;&amp; ExtnIsCustUOMExcl.equals("Y")) {</w:t>
      </w:r>
    </w:p>
    <w:p w:rsidR="00564F5E" w:rsidRPr="00845F77" w:rsidRDefault="00564F5E" w:rsidP="002E1E5A">
      <w:pPr>
        <w:ind w:left="5760"/>
      </w:pPr>
      <w:r w:rsidRPr="00845F77">
        <w:t>return getOutputDocument(htBaseUOMConv, "");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} else if (itemNodeChild != null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itemNodeChild.getNodeName().equals(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"AlternateUOMList"))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handleAternateUOMs(itemNodeChild, htBaseUOMConv);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env.clearApiTemplate("getItemList");</w:t>
      </w:r>
    </w:p>
    <w:p w:rsidR="00564F5E" w:rsidRPr="00845F77" w:rsidRDefault="00564F5E" w:rsidP="00845F77">
      <w:r w:rsidRPr="00845F77">
        <w:tab/>
      </w:r>
      <w:r w:rsidRPr="00845F77">
        <w:tab/>
        <w:t>Document document = getOutputDocument(htBaseUOMConv, lowestConvUOM);</w:t>
      </w:r>
    </w:p>
    <w:p w:rsidR="00564F5E" w:rsidRPr="00845F77" w:rsidRDefault="00564F5E" w:rsidP="00845F77">
      <w:r w:rsidRPr="00845F77">
        <w:tab/>
      </w:r>
      <w:r w:rsidRPr="00845F77">
        <w:tab/>
        <w:t>log.endTimer("XPXUOMListAPI:getUOMList ended...");</w:t>
      </w:r>
    </w:p>
    <w:p w:rsidR="00564F5E" w:rsidRPr="00845F77" w:rsidRDefault="00564F5E" w:rsidP="00845F77">
      <w:r w:rsidRPr="00845F77">
        <w:tab/>
      </w:r>
      <w:r w:rsidRPr="00845F77">
        <w:tab/>
        <w:t>return document;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void handleXpxItemcustXrefList(Node extnChild,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legacyCustomerNumber, String customerDivision,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useOrderMulUOMFlag, String orderMultiple,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HashMap&lt;String, String&gt; htBaseUOMConv) {</w:t>
      </w:r>
    </w:p>
    <w:p w:rsidR="00564F5E" w:rsidRPr="00845F77" w:rsidRDefault="00564F5E" w:rsidP="00845F77">
      <w:r w:rsidRPr="00845F77">
        <w:tab/>
      </w:r>
      <w:r w:rsidRPr="00845F77">
        <w:tab/>
        <w:t>NodeList XpxItemcustXrefList = extnChild.getChildNodes();</w:t>
      </w:r>
    </w:p>
    <w:p w:rsidR="00564F5E" w:rsidRPr="00845F77" w:rsidRDefault="00564F5E" w:rsidP="00845F77">
      <w:r w:rsidRPr="00845F77">
        <w:tab/>
      </w:r>
      <w:r w:rsidRPr="00845F77">
        <w:tab/>
        <w:t>int length3 = XpxItemcustXrefList.getLength();</w:t>
      </w:r>
    </w:p>
    <w:p w:rsidR="00564F5E" w:rsidRPr="00845F77" w:rsidRDefault="00564F5E" w:rsidP="00845F77">
      <w:r w:rsidRPr="00845F77">
        <w:tab/>
      </w:r>
      <w:r w:rsidRPr="00845F77">
        <w:tab/>
        <w:t>for (int m = 0; m &lt; length3; m++)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XpxItemcustXref = XpxItemcustXrefList.item(m);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NamedNodeMap XpxItemcustXrefAttributes = XpxItemcustXref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.getAttributes();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(!isCustomerMatching(XpxItemcustXrefAttributes,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legacyCustomerNumber, customerDivision))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continue;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ExtnIsCustUOMExclNode = XpxItemcustXrefAttributes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.getNamedItem("ExtnIsCustUOMExcl");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(ExtnIsCustUOMExclNode != null)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ExtnIsCustUOMExcl = ExtnIsCustUOMExclNode.getTextContent();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customerUnitNode = XpxItemcustXrefAttributes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.getNamedItem("CustomerUnit");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customerUnit = customerUnitNode.getTextContent();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ConvFactorNode = XpxItemcustXrefAttributes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.getNamedItem("ConvFactor");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ConvFactor = ConvFactorNode.getTextContent();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(ExtnIsCustUOMExcl != null &amp;&amp; ExtnIsCustUOMExcl.equals("Y"))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htBaseUOMConv.clear();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htBaseUOMConv.put(customerUnit, ConvFactor);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return;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(useOrderMulUOMFlag.equals("Y"))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int conversion = getConversion(ConvFactor, orderMultiple);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if (conversion != -1 &amp;&amp; customerUnit != null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customerUnit.length() &gt; 0)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(currentConversion == 0</w:t>
      </w:r>
    </w:p>
    <w:p w:rsidR="00564F5E" w:rsidRPr="00845F77" w:rsidRDefault="00564F5E" w:rsidP="00845F77">
      <w:pPr>
        <w:ind w:left="3600" w:firstLine="1440"/>
      </w:pPr>
      <w:r w:rsidRPr="00845F77">
        <w:t>|| (currentConversion != 0 &amp;&amp; conversion &lt; currentConversion))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lowestConvUOM = customerUnit;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currentConversion = conversion;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htBaseUOMConv.put(customerUnit, ConvFactor);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void handleAternateUOMs(Node itemNodeChild,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HashMap&lt;String, String&gt; htBaseUOMConv) {</w:t>
      </w:r>
    </w:p>
    <w:p w:rsidR="00564F5E" w:rsidRPr="00845F77" w:rsidRDefault="00564F5E" w:rsidP="00845F77">
      <w:r w:rsidRPr="00845F77">
        <w:tab/>
      </w:r>
      <w:r w:rsidRPr="00845F77">
        <w:tab/>
        <w:t>NodeList AternateUOMList = itemNodeChild.getChildNodes();</w:t>
      </w:r>
    </w:p>
    <w:p w:rsidR="00564F5E" w:rsidRPr="00845F77" w:rsidRDefault="00564F5E" w:rsidP="00845F77">
      <w:r w:rsidRPr="00845F77">
        <w:tab/>
      </w:r>
      <w:r w:rsidRPr="00845F77">
        <w:tab/>
        <w:t>int length2 = AternateUOMList.getLength();</w:t>
      </w:r>
    </w:p>
    <w:p w:rsidR="00564F5E" w:rsidRPr="00845F77" w:rsidRDefault="00564F5E" w:rsidP="00845F77">
      <w:r w:rsidRPr="00845F77">
        <w:tab/>
      </w:r>
      <w:r w:rsidRPr="00845F77">
        <w:tab/>
        <w:t>for (int k = 0; k &lt; length2; k++)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AlternateUOM = AternateUOMList.item(k);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NamedNodeMap namedNodeMap = AlternateUOM.getAttributes();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IsOrderingUOMNode = namedNodeMap.getNamedItem("IsOrderingUOM");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IsOrderingUOM = IsOrderingUOMNode.getTextContent();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(IsOrderingUOM != null &amp;&amp; IsOrderingUOM.equals("Y"))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Node unitOfMeasureNode = namedNodeMap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.getNamedItem("UnitOfMeasure");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unitOfMeasure = unitOfMeasureNode.getTextContent();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Node quantityNode = namedNodeMap.getNamedItem("Quantity");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quantity = quantityNode.getTextContent();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htBaseUOMConv.put(unitOfMeasure, quantity);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boolean isCustomerMatching(NamedNodeMap xpxItemcustXrefAttributes,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LegacyCustomerNumber, String customerDivision) {</w:t>
      </w:r>
    </w:p>
    <w:p w:rsidR="00564F5E" w:rsidRPr="00845F77" w:rsidRDefault="00564F5E" w:rsidP="00845F77">
      <w:r w:rsidRPr="00845F77">
        <w:tab/>
      </w:r>
      <w:r w:rsidRPr="00845F77">
        <w:tab/>
        <w:t>Node CustomerNumberNode = xpxItemcustXrefAttributes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.getNamedItem("CustomerNumber");</w:t>
      </w:r>
    </w:p>
    <w:p w:rsidR="00564F5E" w:rsidRPr="00845F77" w:rsidRDefault="00564F5E" w:rsidP="00845F77">
      <w:r w:rsidRPr="00845F77">
        <w:tab/>
      </w:r>
      <w:r w:rsidRPr="00845F77">
        <w:tab/>
        <w:t>String customerNumber = CustomerNumberNode.getTextContent();</w:t>
      </w:r>
    </w:p>
    <w:p w:rsidR="00564F5E" w:rsidRPr="00845F77" w:rsidRDefault="00564F5E" w:rsidP="00845F77">
      <w:r w:rsidRPr="00845F77">
        <w:tab/>
      </w:r>
      <w:r w:rsidRPr="00845F77">
        <w:tab/>
        <w:t>Node customerBranchNode = xpxItemcustXrefAttributes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.getNamedItem("CustomerBranch");</w:t>
      </w:r>
    </w:p>
    <w:p w:rsidR="00564F5E" w:rsidRPr="00845F77" w:rsidRDefault="00564F5E" w:rsidP="00845F77">
      <w:r w:rsidRPr="00845F77">
        <w:tab/>
      </w:r>
      <w:r w:rsidRPr="00845F77">
        <w:tab/>
        <w:t>String customerBranch = customerBranchNode.getTextContent();</w:t>
      </w:r>
    </w:p>
    <w:p w:rsidR="00564F5E" w:rsidRPr="00845F77" w:rsidRDefault="00564F5E" w:rsidP="00845F77">
      <w:r w:rsidRPr="00845F77">
        <w:tab/>
      </w:r>
      <w:r w:rsidRPr="00845F77">
        <w:tab/>
        <w:t>if ((customerNumber.equals(LegacyCustomerNumber) &amp;&amp; customerBranch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.equals(customerDivision)))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return true;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return false;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Document getOutputDocument(HashMap&lt;String, String&gt; htBaseUOMConv,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lowestConvUOM) {</w:t>
      </w:r>
    </w:p>
    <w:p w:rsidR="00564F5E" w:rsidRPr="00845F77" w:rsidRDefault="00564F5E" w:rsidP="00845F77">
      <w:r w:rsidRPr="00845F77">
        <w:tab/>
      </w:r>
      <w:r w:rsidRPr="00845F77">
        <w:tab/>
        <w:t>YFCDocument inputDocument = YFCDocument.createDocument("UOMList");</w:t>
      </w:r>
    </w:p>
    <w:p w:rsidR="00564F5E" w:rsidRPr="00845F77" w:rsidRDefault="00564F5E" w:rsidP="00845F77">
      <w:r w:rsidRPr="00845F77">
        <w:tab/>
      </w:r>
      <w:r w:rsidRPr="00845F77">
        <w:tab/>
        <w:t>YFCElement documentElement = inputDocument.getDocumentElement();</w:t>
      </w:r>
    </w:p>
    <w:p w:rsidR="00564F5E" w:rsidRPr="00845F77" w:rsidRDefault="00564F5E" w:rsidP="00845F77">
      <w:r w:rsidRPr="00845F77">
        <w:tab/>
      </w:r>
      <w:r w:rsidRPr="00845F77">
        <w:tab/>
        <w:t>if (lowestConvUOM != null &amp;&amp; lowestConvUOM.length() &gt; 0)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YFCElement uOMElement = documentElement.createChild("UOM");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uOMElement.setAttribute("UnitOfMeasure", lowestConvUOM);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uOMElement.setAttribute("Conversion", htBaseUOMConv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.get(lowestConvUOM));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Set&lt;String&gt; set = htBaseUOMConv.keySet();</w:t>
      </w:r>
    </w:p>
    <w:p w:rsidR="00564F5E" w:rsidRPr="00845F77" w:rsidRDefault="00564F5E" w:rsidP="00845F77">
      <w:r w:rsidRPr="00845F77">
        <w:tab/>
      </w:r>
      <w:r w:rsidRPr="00845F77">
        <w:tab/>
        <w:t>Iterator&lt;String&gt; iterator = set.iterator();</w:t>
      </w:r>
    </w:p>
    <w:p w:rsidR="00564F5E" w:rsidRPr="00845F77" w:rsidRDefault="00564F5E" w:rsidP="00845F77">
      <w:r w:rsidRPr="00845F77">
        <w:tab/>
      </w:r>
      <w:r w:rsidRPr="00845F77">
        <w:tab/>
        <w:t>while (iterator.hasNext())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YFCElement uOMElement = documentElement.createChild("UOM");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UnitOfMeasure = (String) iterator.next();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Conversion = htBaseUOMConv.get(UnitOfMeasure);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(!UnitOfMeasure.equals(lowestConvUOM))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uOMElement.setAttribute("UnitOfMeasure", UnitOfMeasure);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uOMElement.setAttribute("Conversion", Conversion);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return inputDocument.getDocument();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int getConversion(String convFactor, String orderMultiple) {</w:t>
      </w:r>
    </w:p>
    <w:p w:rsidR="00564F5E" w:rsidRPr="00845F77" w:rsidRDefault="00564F5E" w:rsidP="00845F77">
      <w:r w:rsidRPr="00845F77">
        <w:tab/>
      </w:r>
      <w:r w:rsidRPr="00845F77">
        <w:tab/>
        <w:t>if (convFactor != null &amp;&amp; convFactor.length() &gt; 0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&amp;&amp; orderMultiple != null &amp;&amp; orderMultiple.length() &gt; 0)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double convFactorD = Double.parseDouble(convFactor);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double orderMultipleD = Double.parseDouble(orderMultiple);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double factor = (convFactorD / orderMultipleD);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(Math.abs(factor) == factor)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return (int) Math.abs(factor);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return -1;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String getOrderMultipleValue(Node extnChild, String companyCode,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customerDiv) {</w:t>
      </w:r>
    </w:p>
    <w:p w:rsidR="00564F5E" w:rsidRPr="00845F77" w:rsidRDefault="00564F5E" w:rsidP="00845F77">
      <w:r w:rsidRPr="00845F77">
        <w:tab/>
      </w:r>
      <w:r w:rsidRPr="00845F77">
        <w:tab/>
        <w:t>String orderMultiple = "";</w:t>
      </w:r>
    </w:p>
    <w:p w:rsidR="00564F5E" w:rsidRPr="00845F77" w:rsidRDefault="00564F5E" w:rsidP="00845F77">
      <w:r w:rsidRPr="00845F77">
        <w:tab/>
      </w:r>
      <w:r w:rsidRPr="00845F77">
        <w:tab/>
        <w:t>NodeList XpxItemExtnList = extnChild.getChildNodes();</w:t>
      </w:r>
    </w:p>
    <w:p w:rsidR="00564F5E" w:rsidRPr="00845F77" w:rsidRDefault="00564F5E" w:rsidP="00845F77">
      <w:r w:rsidRPr="00845F77">
        <w:tab/>
      </w:r>
      <w:r w:rsidRPr="00845F77">
        <w:tab/>
        <w:t>int length3 = XpxItemExtnList.getLength();</w:t>
      </w:r>
    </w:p>
    <w:p w:rsidR="00564F5E" w:rsidRPr="00845F77" w:rsidRDefault="00564F5E" w:rsidP="00845F77">
      <w:r w:rsidRPr="00845F77">
        <w:tab/>
      </w:r>
      <w:r w:rsidRPr="00845F77">
        <w:tab/>
        <w:t>for (int m = 0; m &lt; length3; m++)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XpxItemExtn = XpxItemExtnList.item(m);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NamedNodeMap XpxItemExtnAttributes = XpxItemExtn.getAttributes();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companyCodeNode = XpxItemExtnAttributes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.getNamedItem("CompanyCode");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companyCodeL = companyCodeNode.getTextContent();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XPXDivisionNode = XpxItemExtnAttributes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.getNamedItem("XPXDivision");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String XPXDivision = XPXDivisionNode.getTextContent();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if (companyCodeL.equals(companyCode)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&amp;&amp; XPXDivision.equals(customerDiv))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Node orderMultipleNode = XpxItemExtnAttributes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.getNamedItem("OrderMultiple");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orderMultiple = orderMultipleNode.getTextContent();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return orderMultiple;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/>
    <w:p w:rsidR="00564F5E" w:rsidRPr="00845F77" w:rsidRDefault="00564F5E" w:rsidP="00845F77">
      <w:r w:rsidRPr="00845F77">
        <w:tab/>
        <w:t>private HashMap&lt;String, String&gt; getCustomerDetails(YFSEnvironment env,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Document inXML) throws YIFClientCreationException, YFSException,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RemoteException {</w:t>
      </w:r>
    </w:p>
    <w:p w:rsidR="00564F5E" w:rsidRPr="00845F77" w:rsidRDefault="00564F5E" w:rsidP="00845F77">
      <w:r w:rsidRPr="00845F77">
        <w:tab/>
      </w:r>
      <w:r w:rsidRPr="00845F77">
        <w:tab/>
        <w:t>HashMap&lt;String, String&gt; customerDetails = new HashMap&lt;String, String&gt;();</w:t>
      </w:r>
    </w:p>
    <w:p w:rsidR="00564F5E" w:rsidRPr="00845F77" w:rsidRDefault="00564F5E" w:rsidP="00845F77">
      <w:r w:rsidRPr="00845F77">
        <w:tab/>
      </w:r>
      <w:r w:rsidRPr="00845F77">
        <w:tab/>
        <w:t>Element documentElement = inXML.getDocumentElement();</w:t>
      </w:r>
    </w:p>
    <w:p w:rsidR="00564F5E" w:rsidRPr="00845F77" w:rsidRDefault="00564F5E" w:rsidP="00845F77">
      <w:r w:rsidRPr="00845F77">
        <w:tab/>
      </w:r>
      <w:r w:rsidRPr="00845F77">
        <w:tab/>
        <w:t>String customerID = documentElement.getAttribute("CustomerID");</w:t>
      </w:r>
    </w:p>
    <w:p w:rsidR="00564F5E" w:rsidRPr="00845F77" w:rsidRDefault="00564F5E" w:rsidP="00845F77">
      <w:r w:rsidRPr="00845F77">
        <w:tab/>
      </w:r>
      <w:r w:rsidRPr="00845F77">
        <w:tab/>
        <w:t>String storeFrontId = documentElement.getAttribute("OrganizationCode");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YFCDocument inputDocument = YFCDocument.createDocument("Customer");</w:t>
      </w:r>
    </w:p>
    <w:p w:rsidR="00564F5E" w:rsidRPr="00845F77" w:rsidRDefault="00564F5E" w:rsidP="00845F77">
      <w:r w:rsidRPr="00845F77">
        <w:tab/>
      </w:r>
      <w:r w:rsidRPr="00845F77">
        <w:tab/>
        <w:t>YFCElement inputElement = inputDocument.getDocumentElement();</w:t>
      </w:r>
    </w:p>
    <w:p w:rsidR="00564F5E" w:rsidRPr="00845F77" w:rsidRDefault="00564F5E" w:rsidP="00845F77">
      <w:r w:rsidRPr="00845F77">
        <w:tab/>
      </w:r>
      <w:r w:rsidRPr="00845F77">
        <w:tab/>
        <w:t>inputElement.setAttribute("CustomerID", customerID);</w:t>
      </w:r>
    </w:p>
    <w:p w:rsidR="00564F5E" w:rsidRPr="00845F77" w:rsidRDefault="00564F5E" w:rsidP="00845F77">
      <w:r w:rsidRPr="00845F77">
        <w:tab/>
      </w:r>
      <w:r w:rsidRPr="00845F77">
        <w:tab/>
        <w:t>inputElement.setAttribute("OrganizationCode", storeFrontId);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env.setApiTemplate("getCustomerList", SCXmlUtil.createFromString(""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"&lt;CustomerList&gt;&lt;Customer&gt;&lt;Extn&gt;"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+ "&lt;/Extn&gt;&lt;/Customer&gt;&lt;/CustomerList&gt;"));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api = YIFClientFactory.getInstance().getApi();</w:t>
      </w:r>
    </w:p>
    <w:p w:rsidR="00564F5E" w:rsidRPr="00845F77" w:rsidRDefault="00564F5E" w:rsidP="00845F77"/>
    <w:p w:rsidR="00564F5E" w:rsidRPr="00845F77" w:rsidRDefault="00564F5E" w:rsidP="00845F77">
      <w:r w:rsidRPr="00845F77">
        <w:tab/>
      </w:r>
      <w:r w:rsidRPr="00845F77">
        <w:tab/>
        <w:t>Document outputListDocument = api.invoke(env, "getCustomerList",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inputDocument.getDocument());</w:t>
      </w:r>
    </w:p>
    <w:p w:rsidR="00564F5E" w:rsidRPr="00845F77" w:rsidRDefault="00564F5E" w:rsidP="00845F77">
      <w:r w:rsidRPr="00845F77">
        <w:tab/>
      </w:r>
      <w:r w:rsidRPr="00845F77">
        <w:tab/>
        <w:t>Element outputListElement = outputListDocument.getDocumentElement();</w:t>
      </w:r>
    </w:p>
    <w:p w:rsidR="00564F5E" w:rsidRPr="00845F77" w:rsidRDefault="00564F5E" w:rsidP="00845F77">
      <w:r w:rsidRPr="00845F77">
        <w:tab/>
      </w:r>
      <w:r w:rsidRPr="00845F77">
        <w:tab/>
        <w:t>NodeList wNodeList = outputListElement.getChildNodes();</w:t>
      </w:r>
    </w:p>
    <w:p w:rsidR="00564F5E" w:rsidRPr="00845F77" w:rsidRDefault="00564F5E" w:rsidP="00845F77">
      <w:r w:rsidRPr="00845F77">
        <w:tab/>
      </w:r>
      <w:r w:rsidRPr="00845F77">
        <w:tab/>
        <w:t>int length = wNodeList.getLength();</w:t>
      </w:r>
    </w:p>
    <w:p w:rsidR="00564F5E" w:rsidRPr="00845F77" w:rsidRDefault="00564F5E" w:rsidP="00845F77">
      <w:r w:rsidRPr="00845F77">
        <w:tab/>
      </w:r>
      <w:r w:rsidRPr="00845F77">
        <w:tab/>
        <w:t>for (int i = 0; i &lt; length; i++)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 customerNode = wNodeList.item(i);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NodeList customerChildNodes = customerNode.getChildNodes();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int length1 = customerChildNodes.getLength();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for (int j = 0; j &lt; length1; j++)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Node customerChildNode = customerChildNodes.item(j);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companyCode = "";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customerDivision = "";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String useOrderMulUOMFlag = "";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if (customerChildNode.getNodeName().equals("Extn"))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NamedNodeMap extnAttributes = customerChildNode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.getAttributes();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ExtnCompanyCodeNode = 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.getNamedItem("ExtnCompanyCode");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(ExtnCompanyCodeNode != null) {</w:t>
      </w:r>
    </w:p>
    <w:p w:rsidR="00564F5E" w:rsidRPr="00845F77" w:rsidRDefault="00564F5E" w:rsidP="002E1E5A">
      <w:pPr>
        <w:ind w:left="4320"/>
      </w:pPr>
      <w:r w:rsidRPr="00845F77">
        <w:t>companyCode = ExtnCompanyCodeNode.getTextContent();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(companyCode != null</w:t>
      </w:r>
    </w:p>
    <w:p w:rsidR="00564F5E" w:rsidRPr="00845F77" w:rsidRDefault="00564F5E" w:rsidP="002E1E5A">
      <w:pPr>
        <w:ind w:left="4320" w:firstLine="1440"/>
      </w:pPr>
      <w:r w:rsidRPr="00845F77">
        <w:t>&amp;&amp; companyCode.trim().length() &gt; 0) {</w:t>
      </w:r>
    </w:p>
    <w:p w:rsidR="00564F5E" w:rsidRPr="00845F77" w:rsidRDefault="00564F5E" w:rsidP="002E1E5A">
      <w:pPr>
        <w:ind w:left="5040"/>
      </w:pPr>
      <w:r w:rsidRPr="00845F77">
        <w:t>customerDetails.put("companyCode", companyCode);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ExtnCustomerDivisionNode = 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.getNamedItem("ExtnCustomerDivision");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(ExtnCustomerDivisionNode != null)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customerDivision = ExtnCustomerDivisionNode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(customerDivision != null</w:t>
      </w:r>
    </w:p>
    <w:p w:rsidR="00564F5E" w:rsidRPr="00845F77" w:rsidRDefault="00564F5E" w:rsidP="002E1E5A">
      <w:pPr>
        <w:ind w:left="4320" w:firstLine="720"/>
      </w:pPr>
      <w:r w:rsidRPr="00845F77">
        <w:t>&amp;&amp; customerDivision.trim().length() &gt; 0)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customerDetails.put("customerDivision",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customerDivision);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Node ExtnUseOrderMulUOMFlagNode = extnAttributes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>
        <w:tab/>
      </w:r>
      <w:r w:rsidRPr="00845F7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F77">
        <w:t>.getNamedItem("ExtnUseOrderMulUOMFlag");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(ExtnUseOrderMulUOMFlagNode != null) {</w:t>
      </w:r>
    </w:p>
    <w:p w:rsidR="00564F5E" w:rsidRPr="00845F77" w:rsidRDefault="00564F5E" w:rsidP="002E1E5A">
      <w:pPr>
        <w:ind w:left="3600" w:firstLine="720"/>
      </w:pPr>
      <w:r w:rsidRPr="00845F77">
        <w:t>useOrderMulUOMFlag = ExtnUseOrderMulUOMFlagNode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.getTextContent();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if (useOrderMulUOMFlag != null</w:t>
      </w:r>
    </w:p>
    <w:p w:rsidR="00564F5E" w:rsidRPr="00845F77" w:rsidRDefault="00564F5E" w:rsidP="002E1E5A">
      <w:pPr>
        <w:ind w:left="4320" w:firstLine="1440"/>
      </w:pPr>
      <w:r w:rsidRPr="00845F77">
        <w:t>&amp;&amp; useOrderMulUOMFlag.trim().length() &gt; 0) {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customerDetails.put("useOrderMulUOMFlag",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useOrderMulUOMFlag);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}</w:t>
      </w:r>
    </w:p>
    <w:p w:rsidR="00564F5E" w:rsidRPr="00845F77" w:rsidRDefault="00564F5E" w:rsidP="00845F77">
      <w:r w:rsidRPr="00845F77">
        <w:tab/>
      </w:r>
      <w:r w:rsidRPr="00845F77">
        <w:tab/>
        <w:t>env.clearApiTemplate("getItemList");</w:t>
      </w:r>
    </w:p>
    <w:p w:rsidR="00564F5E" w:rsidRPr="00845F77" w:rsidRDefault="00564F5E" w:rsidP="00845F77">
      <w:r w:rsidRPr="00845F77">
        <w:tab/>
      </w:r>
      <w:r w:rsidRPr="00845F77">
        <w:tab/>
        <w:t>return customerDetails;</w:t>
      </w:r>
    </w:p>
    <w:p w:rsidR="00564F5E" w:rsidRPr="00845F77" w:rsidRDefault="00564F5E" w:rsidP="00845F77">
      <w:r w:rsidRPr="00845F77">
        <w:tab/>
        <w:t>}</w:t>
      </w:r>
    </w:p>
    <w:p w:rsidR="00564F5E" w:rsidRPr="00845F77" w:rsidRDefault="00564F5E" w:rsidP="00845F77">
      <w:r w:rsidRPr="00845F77">
        <w:t>}</w:t>
      </w:r>
    </w:p>
    <w:p w:rsidR="00564F5E" w:rsidRDefault="00564F5E" w:rsidP="005F17C8">
      <w:r>
        <w:t xml:space="preserve">For web channel, a utility is provided in </w:t>
      </w:r>
      <w:r w:rsidRPr="00C60788">
        <w:rPr>
          <w:b/>
          <w:bCs/>
        </w:rPr>
        <w:t>XPEDXOrderUtils</w:t>
      </w:r>
      <w:r>
        <w:t xml:space="preserve"> to which will call this service to get the list of UOMs. Here is the utility method. Here.</w:t>
      </w:r>
    </w:p>
    <w:p w:rsidR="00564F5E" w:rsidRDefault="00564F5E" w:rsidP="005F17C8"/>
    <w:p w:rsidR="00564F5E" w:rsidRDefault="00564F5E" w:rsidP="00764582">
      <w:r>
        <w:t xml:space="preserve">public static HashMap&lt;String, String&gt; </w:t>
      </w:r>
      <w:r w:rsidRPr="00B42882">
        <w:rPr>
          <w:b/>
          <w:bCs/>
        </w:rPr>
        <w:t>getXpedxUOMList</w:t>
      </w:r>
      <w:r>
        <w:t>(</w:t>
      </w:r>
    </w:p>
    <w:p w:rsidR="00564F5E" w:rsidRDefault="00564F5E" w:rsidP="00C60788">
      <w:r>
        <w:tab/>
      </w:r>
      <w:r>
        <w:tab/>
      </w:r>
      <w:r>
        <w:tab/>
        <w:t>String customerID, String ItemID, String StoreFrontID) {</w:t>
      </w:r>
    </w:p>
    <w:p w:rsidR="00564F5E" w:rsidRDefault="00564F5E" w:rsidP="00C60788"/>
    <w:p w:rsidR="00564F5E" w:rsidRDefault="00564F5E" w:rsidP="00C60788">
      <w:r>
        <w:tab/>
      </w:r>
      <w:r>
        <w:tab/>
        <w:t>HashMap&lt;String, String&gt; wUOMsAndConFactors = new HashMap&lt;String, String&gt;();</w:t>
      </w:r>
    </w:p>
    <w:p w:rsidR="00564F5E" w:rsidRDefault="00564F5E" w:rsidP="00C60788">
      <w:r>
        <w:tab/>
      </w:r>
      <w:r>
        <w:tab/>
        <w:t>YFSEnvironment env=null;</w:t>
      </w:r>
    </w:p>
    <w:p w:rsidR="00564F5E" w:rsidRDefault="00564F5E" w:rsidP="00C60788">
      <w:r>
        <w:tab/>
        <w:t>try {</w:t>
      </w:r>
    </w:p>
    <w:p w:rsidR="00564F5E" w:rsidRDefault="00564F5E" w:rsidP="00C60788">
      <w:r>
        <w:tab/>
      </w:r>
      <w:r>
        <w:tab/>
        <w:t>YFCDocument inputDocument = YFCDocument.createDocument("UOMList");</w:t>
      </w:r>
    </w:p>
    <w:p w:rsidR="00564F5E" w:rsidRDefault="00564F5E" w:rsidP="00C60788">
      <w:r>
        <w:tab/>
      </w:r>
      <w:r>
        <w:tab/>
        <w:t>YFCElement documentElement = inputDocument.getDocumentElement();</w:t>
      </w:r>
    </w:p>
    <w:p w:rsidR="00564F5E" w:rsidRDefault="00564F5E" w:rsidP="00C60788"/>
    <w:p w:rsidR="00564F5E" w:rsidRDefault="00564F5E" w:rsidP="00C60788">
      <w:r>
        <w:tab/>
      </w:r>
      <w:r>
        <w:tab/>
        <w:t>documentElement.setAttribute("ItemID", ItemID);</w:t>
      </w:r>
    </w:p>
    <w:p w:rsidR="00564F5E" w:rsidRDefault="00564F5E" w:rsidP="00C60788">
      <w:r>
        <w:tab/>
      </w:r>
      <w:r>
        <w:tab/>
        <w:t>documentElement.setAttribute("CustomerID", customerID);</w:t>
      </w:r>
    </w:p>
    <w:p w:rsidR="00564F5E" w:rsidRDefault="00564F5E" w:rsidP="00C60788">
      <w:r>
        <w:tab/>
      </w:r>
      <w:r>
        <w:tab/>
        <w:t>documentElement.setAttribute("OrganizationCode", StoreFrontID);</w:t>
      </w:r>
    </w:p>
    <w:p w:rsidR="00564F5E" w:rsidRDefault="00564F5E" w:rsidP="00C60788"/>
    <w:p w:rsidR="00564F5E" w:rsidRDefault="00564F5E" w:rsidP="00C60788">
      <w:r>
        <w:tab/>
      </w:r>
      <w:r>
        <w:tab/>
        <w:t>IWCContext context = WCContextHelper</w:t>
      </w:r>
    </w:p>
    <w:p w:rsidR="00564F5E" w:rsidRDefault="00564F5E" w:rsidP="00C60788">
      <w:r>
        <w:tab/>
      </w:r>
      <w:r>
        <w:tab/>
      </w:r>
      <w:r>
        <w:tab/>
      </w:r>
      <w:r>
        <w:tab/>
        <w:t>.getWCContext(ServletActionContext.getRequest());</w:t>
      </w:r>
    </w:p>
    <w:p w:rsidR="00564F5E" w:rsidRDefault="00564F5E" w:rsidP="00C60788">
      <w:r>
        <w:tab/>
      </w:r>
      <w:r>
        <w:tab/>
        <w:t>SCUIContext wSCUIContext = context.getSCUIContext();</w:t>
      </w:r>
    </w:p>
    <w:p w:rsidR="00564F5E" w:rsidRDefault="00564F5E" w:rsidP="00C60788">
      <w:r>
        <w:tab/>
      </w:r>
      <w:r>
        <w:tab/>
        <w:t>env = (YFSEnvironment) wSCUIContext</w:t>
      </w:r>
    </w:p>
    <w:p w:rsidR="00564F5E" w:rsidRDefault="00564F5E" w:rsidP="00C60788">
      <w:r>
        <w:tab/>
      </w:r>
      <w:r>
        <w:tab/>
      </w:r>
      <w:r>
        <w:tab/>
      </w:r>
      <w:r>
        <w:tab/>
        <w:t>.getTransactionContext(true)</w:t>
      </w:r>
    </w:p>
    <w:p w:rsidR="00564F5E" w:rsidRDefault="00564F5E" w:rsidP="00C60788">
      <w:r>
        <w:tab/>
      </w:r>
      <w:r>
        <w:tab/>
      </w:r>
      <w:r>
        <w:tab/>
      </w:r>
      <w:r>
        <w:tab/>
        <w:t>.getTransactionObject(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SCUITransactionContextFactory.YFC_TRANSACTION_OBJECT);</w:t>
      </w:r>
    </w:p>
    <w:p w:rsidR="00564F5E" w:rsidRDefault="00564F5E" w:rsidP="00C60788">
      <w:r>
        <w:tab/>
      </w:r>
      <w:r>
        <w:tab/>
        <w:t>YIFApi api = YIFClientFactory.getInstance().getApi();</w:t>
      </w:r>
    </w:p>
    <w:p w:rsidR="00564F5E" w:rsidRDefault="00564F5E" w:rsidP="00C60788">
      <w:r>
        <w:tab/>
      </w:r>
      <w:r>
        <w:tab/>
        <w:t>env.setApiTemplate("XPXUOMListAPI", SCXmlUtil.createFromString(""</w:t>
      </w:r>
    </w:p>
    <w:p w:rsidR="00564F5E" w:rsidRDefault="00564F5E" w:rsidP="00C60788">
      <w:r>
        <w:tab/>
      </w:r>
      <w:r>
        <w:tab/>
      </w:r>
      <w:r>
        <w:tab/>
      </w:r>
      <w:r>
        <w:tab/>
        <w:t>+ "&lt;UOMList&gt;&lt;UOM&gt;"</w:t>
      </w:r>
    </w:p>
    <w:p w:rsidR="00564F5E" w:rsidRDefault="00564F5E" w:rsidP="00C60788">
      <w:r>
        <w:tab/>
      </w:r>
      <w:r>
        <w:tab/>
      </w:r>
      <w:r>
        <w:tab/>
      </w:r>
      <w:r>
        <w:tab/>
        <w:t>+ "&lt;/UOM&gt;&lt;/UOMList&gt;"));</w:t>
      </w:r>
    </w:p>
    <w:p w:rsidR="00564F5E" w:rsidRDefault="00564F5E" w:rsidP="00C60788">
      <w:pPr>
        <w:ind w:left="1440"/>
      </w:pPr>
      <w:r>
        <w:t>Document outputListDocument =api.executeFlow(env, "XPXUOMListAPI", inputDocument.getDocument());</w:t>
      </w:r>
    </w:p>
    <w:p w:rsidR="00564F5E" w:rsidRDefault="00564F5E" w:rsidP="00C60788">
      <w:r>
        <w:tab/>
      </w:r>
      <w:r>
        <w:tab/>
        <w:t>Element wElement = outputListDocument.getDocumentElement();</w:t>
      </w:r>
    </w:p>
    <w:p w:rsidR="00564F5E" w:rsidRDefault="00564F5E" w:rsidP="00C60788">
      <w:r>
        <w:tab/>
      </w:r>
      <w:r>
        <w:tab/>
        <w:t>NodeList wNodeList = wElement.getChildNodes();</w:t>
      </w:r>
    </w:p>
    <w:p w:rsidR="00564F5E" w:rsidRDefault="00564F5E" w:rsidP="00C60788">
      <w:r>
        <w:tab/>
      </w:r>
      <w:r>
        <w:tab/>
        <w:t>if (wNodeList != null) {</w:t>
      </w:r>
    </w:p>
    <w:p w:rsidR="00564F5E" w:rsidRDefault="00564F5E" w:rsidP="00C60788">
      <w:r>
        <w:tab/>
      </w:r>
      <w:r>
        <w:tab/>
      </w:r>
      <w:r>
        <w:tab/>
        <w:t>int length = wNodeList.getLength();</w:t>
      </w:r>
    </w:p>
    <w:p w:rsidR="00564F5E" w:rsidRDefault="00564F5E" w:rsidP="00C60788">
      <w:r>
        <w:tab/>
      </w:r>
      <w:r>
        <w:tab/>
      </w:r>
      <w:r>
        <w:tab/>
        <w:t>for (int i = 0; i &lt; length; i++) {</w:t>
      </w:r>
    </w:p>
    <w:p w:rsidR="00564F5E" w:rsidRDefault="00564F5E" w:rsidP="00C60788">
      <w:r>
        <w:tab/>
      </w:r>
      <w:r>
        <w:tab/>
      </w:r>
      <w:r>
        <w:tab/>
      </w:r>
      <w:r>
        <w:tab/>
        <w:t>Node wNode = wNodeList.item(i);</w:t>
      </w:r>
    </w:p>
    <w:p w:rsidR="00564F5E" w:rsidRDefault="00564F5E" w:rsidP="00C60788">
      <w:r>
        <w:tab/>
      </w:r>
      <w:r>
        <w:tab/>
      </w:r>
      <w:r>
        <w:tab/>
      </w:r>
      <w:r>
        <w:tab/>
        <w:t>if (wNode != null) {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  <w:t>NamedNodeMap nodeAttributes = wNode.getAttributes();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  <w:t>if (nodeAttributes != null) {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  <w:t>Node UnitOfMeasure = nodeAttributes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.getNamedItem("UnitOfMeasure");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  <w:t>Node Conversion = nodeAttributes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.getNamedItem("Conversion");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  <w:t>if (UnitOfMeasure != null &amp;&amp; Conversion != null) {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wUOMsAndConFactors.put(UnitOfMeasure</w:t>
      </w:r>
    </w:p>
    <w:p w:rsidR="00564F5E" w:rsidRDefault="00564F5E" w:rsidP="00C60788">
      <w:pPr>
        <w:ind w:left="6480"/>
      </w:pPr>
      <w:r>
        <w:t>.getTextContent(),  Conversion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.getTextContent());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64F5E" w:rsidRDefault="00564F5E" w:rsidP="00C60788">
      <w:r>
        <w:tab/>
      </w:r>
      <w:r>
        <w:tab/>
      </w:r>
      <w:r>
        <w:tab/>
      </w:r>
      <w:r>
        <w:tab/>
      </w:r>
      <w:r>
        <w:tab/>
        <w:t>}</w:t>
      </w:r>
    </w:p>
    <w:p w:rsidR="00564F5E" w:rsidRDefault="00564F5E" w:rsidP="00C60788">
      <w:r>
        <w:tab/>
      </w:r>
      <w:r>
        <w:tab/>
      </w:r>
      <w:r>
        <w:tab/>
      </w:r>
      <w:r>
        <w:tab/>
        <w:t>}</w:t>
      </w:r>
    </w:p>
    <w:p w:rsidR="00564F5E" w:rsidRDefault="00564F5E" w:rsidP="00C60788">
      <w:r>
        <w:tab/>
      </w:r>
      <w:r>
        <w:tab/>
      </w:r>
      <w:r>
        <w:tab/>
        <w:t>}</w:t>
      </w:r>
    </w:p>
    <w:p w:rsidR="00564F5E" w:rsidRDefault="00564F5E" w:rsidP="00C60788">
      <w:r>
        <w:tab/>
      </w:r>
      <w:r>
        <w:tab/>
        <w:t>}</w:t>
      </w:r>
    </w:p>
    <w:p w:rsidR="00564F5E" w:rsidRDefault="00564F5E" w:rsidP="00C60788"/>
    <w:p w:rsidR="00564F5E" w:rsidRDefault="00564F5E" w:rsidP="00C60788">
      <w:r>
        <w:tab/>
        <w:t>} catch (Exception ex) {</w:t>
      </w:r>
    </w:p>
    <w:p w:rsidR="00564F5E" w:rsidRDefault="00564F5E" w:rsidP="00C60788">
      <w:r>
        <w:tab/>
      </w:r>
      <w:r>
        <w:tab/>
        <w:t>log.error(ex.getMessage());</w:t>
      </w:r>
    </w:p>
    <w:p w:rsidR="00564F5E" w:rsidRDefault="00564F5E" w:rsidP="00C60788">
      <w:r>
        <w:tab/>
        <w:t>}</w:t>
      </w:r>
    </w:p>
    <w:p w:rsidR="00564F5E" w:rsidRDefault="00564F5E" w:rsidP="00C60788">
      <w:r>
        <w:tab/>
        <w:t>env.clearApiTemplate("XPXUOMListAPI");</w:t>
      </w:r>
    </w:p>
    <w:p w:rsidR="00564F5E" w:rsidRDefault="00564F5E" w:rsidP="00C60788">
      <w:r>
        <w:tab/>
        <w:t>return wUOMsAndConFactors;</w:t>
      </w:r>
    </w:p>
    <w:p w:rsidR="00564F5E" w:rsidRDefault="00564F5E" w:rsidP="00C60788"/>
    <w:p w:rsidR="00564F5E" w:rsidRDefault="00564F5E" w:rsidP="00C60788">
      <w:r>
        <w:t>}</w:t>
      </w:r>
    </w:p>
    <w:p w:rsidR="00564F5E" w:rsidRDefault="00564F5E" w:rsidP="005F17C8">
      <w:pPr>
        <w:pStyle w:val="Heading1"/>
        <w:numPr>
          <w:ilvl w:val="0"/>
          <w:numId w:val="15"/>
        </w:numPr>
      </w:pPr>
      <w:bookmarkStart w:id="7" w:name="_Toc261611151"/>
      <w:r>
        <w:t>Unit test cases</w:t>
      </w:r>
      <w:bookmarkEnd w:id="7"/>
    </w:p>
    <w:p w:rsidR="00564F5E" w:rsidRDefault="00564F5E" w:rsidP="00A75638">
      <w:pPr>
        <w:numPr>
          <w:ilvl w:val="0"/>
          <w:numId w:val="36"/>
        </w:numPr>
      </w:pPr>
      <w:r>
        <w:t>Checked customer’s preferred UOM, then only system retrieves only preferred UOMs</w:t>
      </w:r>
    </w:p>
    <w:p w:rsidR="00564F5E" w:rsidRDefault="00564F5E" w:rsidP="00A75638">
      <w:pPr>
        <w:numPr>
          <w:ilvl w:val="0"/>
          <w:numId w:val="36"/>
        </w:numPr>
      </w:pPr>
      <w:r>
        <w:t xml:space="preserve">Checked by giving CustomerID in the format of </w:t>
      </w:r>
      <w:r w:rsidRPr="00A75638">
        <w:t>&lt;Customer Div&gt;-&lt;Legacy Customer Number&gt;-Suffix</w:t>
      </w:r>
      <w:r>
        <w:t xml:space="preserve"> and tested it whether system is honors customer division, legacy number while retrieving UOM list.</w:t>
      </w:r>
    </w:p>
    <w:p w:rsidR="00564F5E" w:rsidRDefault="00564F5E" w:rsidP="00A75638">
      <w:pPr>
        <w:numPr>
          <w:ilvl w:val="0"/>
          <w:numId w:val="36"/>
        </w:numPr>
      </w:pPr>
      <w:r>
        <w:t>Checked by enabling Order Multiple flag for unit of measure and its lowest conversion factor. Verified that this unit of measure is on the top of the retrieval list.</w:t>
      </w:r>
    </w:p>
    <w:p w:rsidR="00564F5E" w:rsidRDefault="00564F5E" w:rsidP="00A75638">
      <w:pPr>
        <w:numPr>
          <w:ilvl w:val="0"/>
          <w:numId w:val="36"/>
        </w:numPr>
      </w:pPr>
      <w:r>
        <w:t>Checked whether alternate UOMs for that item are retrieved successfully.</w:t>
      </w:r>
    </w:p>
    <w:p w:rsidR="00564F5E" w:rsidRDefault="00564F5E" w:rsidP="00A75638">
      <w:pPr>
        <w:numPr>
          <w:ilvl w:val="0"/>
          <w:numId w:val="36"/>
        </w:numPr>
      </w:pPr>
      <w:r>
        <w:t>Checked whether web channel utility is successfully able to retrieve the list of UOMs</w:t>
      </w:r>
    </w:p>
    <w:sectPr w:rsidR="00564F5E" w:rsidSect="0008355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F5E" w:rsidRDefault="00564F5E">
      <w:r>
        <w:separator/>
      </w:r>
    </w:p>
  </w:endnote>
  <w:endnote w:type="continuationSeparator" w:id="1">
    <w:p w:rsidR="00564F5E" w:rsidRDefault="0056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5E" w:rsidRDefault="00564F5E" w:rsidP="00E40B69">
    <w:pPr>
      <w:ind w:right="378"/>
      <w:rPr>
        <w:color w:val="000000"/>
        <w:sz w:val="16"/>
        <w:szCs w:val="16"/>
      </w:rPr>
    </w:pPr>
    <w:r>
      <w:rPr>
        <w:color w:val="000000"/>
        <w:sz w:val="16"/>
        <w:szCs w:val="16"/>
      </w:rPr>
      <w:t>4/07/2010 3:50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Pr="00DC6F42">
      <w:rPr>
        <w:color w:val="7F7F7F"/>
        <w:spacing w:val="60"/>
        <w:sz w:val="16"/>
        <w:szCs w:val="16"/>
      </w:rPr>
      <w:t>Page</w:t>
    </w:r>
    <w:r w:rsidRPr="00DC6F42">
      <w:rPr>
        <w:color w:val="000000"/>
        <w:sz w:val="16"/>
        <w:szCs w:val="16"/>
      </w:rPr>
      <w:t xml:space="preserve"> | </w:t>
    </w:r>
    <w:r w:rsidRPr="00DC6F42">
      <w:rPr>
        <w:color w:val="000000"/>
        <w:sz w:val="16"/>
        <w:szCs w:val="16"/>
      </w:rPr>
      <w:fldChar w:fldCharType="begin"/>
    </w:r>
    <w:r w:rsidRPr="00DC6F42">
      <w:rPr>
        <w:color w:val="000000"/>
        <w:sz w:val="16"/>
        <w:szCs w:val="16"/>
      </w:rPr>
      <w:instrText xml:space="preserve"> PAGE   \* MERGEFORMAT </w:instrText>
    </w:r>
    <w:r w:rsidRPr="00DC6F42">
      <w:rPr>
        <w:color w:val="000000"/>
        <w:sz w:val="16"/>
        <w:szCs w:val="16"/>
      </w:rPr>
      <w:fldChar w:fldCharType="separate"/>
    </w:r>
    <w:r w:rsidRPr="000E1E43">
      <w:rPr>
        <w:b/>
        <w:bCs/>
        <w:noProof/>
        <w:color w:val="000000"/>
        <w:sz w:val="16"/>
        <w:szCs w:val="16"/>
      </w:rPr>
      <w:t>5</w:t>
    </w:r>
    <w:r w:rsidRPr="00DC6F42"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           UOM List Design Document V5.0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:rsidR="00564F5E" w:rsidRDefault="00564F5E" w:rsidP="00E40B69">
    <w:pPr>
      <w:ind w:right="378"/>
      <w:rPr>
        <w:color w:val="000000"/>
        <w:sz w:val="16"/>
        <w:szCs w:val="16"/>
      </w:rPr>
    </w:pPr>
  </w:p>
  <w:p w:rsidR="00564F5E" w:rsidRDefault="00564F5E" w:rsidP="00E40B69">
    <w:pPr>
      <w:ind w:right="378"/>
      <w:rPr>
        <w:color w:val="000000"/>
        <w:sz w:val="16"/>
        <w:szCs w:val="16"/>
      </w:rPr>
    </w:pPr>
    <w:r>
      <w:rPr>
        <w:color w:val="000000"/>
        <w:sz w:val="16"/>
        <w:szCs w:val="16"/>
      </w:rPr>
      <w:t>PRIVATE/PROPRIETARY/SECURE</w:t>
    </w:r>
  </w:p>
  <w:p w:rsidR="00564F5E" w:rsidRPr="00E40B69" w:rsidRDefault="00564F5E" w:rsidP="00E40B69">
    <w:pPr>
      <w:pStyle w:val="Footer"/>
    </w:pPr>
    <w:r>
      <w:rPr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F5E" w:rsidRDefault="00564F5E">
      <w:r>
        <w:separator/>
      </w:r>
    </w:p>
  </w:footnote>
  <w:footnote w:type="continuationSeparator" w:id="1">
    <w:p w:rsidR="00564F5E" w:rsidRDefault="0056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5E" w:rsidRDefault="00564F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" o:spid="_x0000_s2049" type="#_x0000_t75" alt="SCATTLogo_2c" style="position:absolute;margin-left:346.05pt;margin-top:-8.8pt;width:2in;height:44.25pt;z-index:251660288;visibility:visible">
          <v:imagedata r:id="rId1" o:title=""/>
        </v:shape>
      </w:pict>
    </w:r>
    <w:r>
      <w:rPr>
        <w:noProof/>
      </w:rPr>
      <w:pict>
        <v:shape id="Picture 1" o:spid="_x0000_i1026" type="#_x0000_t75" alt="xpedxLogo" style="width:194.25pt;height:64.5pt;visibility:visible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8A5C08"/>
    <w:multiLevelType w:val="hybridMultilevel"/>
    <w:tmpl w:val="D5A4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A97259"/>
    <w:multiLevelType w:val="hybridMultilevel"/>
    <w:tmpl w:val="2C4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D9430D"/>
    <w:multiLevelType w:val="multilevel"/>
    <w:tmpl w:val="C94034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E3B6E7F"/>
    <w:multiLevelType w:val="hybridMultilevel"/>
    <w:tmpl w:val="23085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0D3CE2"/>
    <w:multiLevelType w:val="hybridMultilevel"/>
    <w:tmpl w:val="E922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0E92058"/>
    <w:multiLevelType w:val="hybridMultilevel"/>
    <w:tmpl w:val="14EAC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F027E17"/>
    <w:multiLevelType w:val="hybridMultilevel"/>
    <w:tmpl w:val="B3F0A9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BF404B4"/>
    <w:multiLevelType w:val="hybridMultilevel"/>
    <w:tmpl w:val="40625D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449B6"/>
    <w:multiLevelType w:val="multilevel"/>
    <w:tmpl w:val="FCF83B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9347B37"/>
    <w:multiLevelType w:val="hybridMultilevel"/>
    <w:tmpl w:val="635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A6757EB"/>
    <w:multiLevelType w:val="hybridMultilevel"/>
    <w:tmpl w:val="45AA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2B72B61"/>
    <w:multiLevelType w:val="hybridMultilevel"/>
    <w:tmpl w:val="E5B29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0F5C9F"/>
    <w:multiLevelType w:val="hybridMultilevel"/>
    <w:tmpl w:val="86088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8F59FA"/>
    <w:multiLevelType w:val="hybridMultilevel"/>
    <w:tmpl w:val="44E69C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BD03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10"/>
  </w:num>
  <w:num w:numId="15">
    <w:abstractNumId w:val="12"/>
  </w:num>
  <w:num w:numId="16">
    <w:abstractNumId w:val="2"/>
  </w:num>
  <w:num w:numId="17">
    <w:abstractNumId w:val="8"/>
  </w:num>
  <w:num w:numId="18">
    <w:abstractNumId w:val="19"/>
  </w:num>
  <w:num w:numId="19">
    <w:abstractNumId w:val="15"/>
  </w:num>
  <w:num w:numId="20">
    <w:abstractNumId w:val="0"/>
  </w:num>
  <w:num w:numId="21">
    <w:abstractNumId w:val="12"/>
  </w:num>
  <w:num w:numId="22">
    <w:abstractNumId w:val="7"/>
  </w:num>
  <w:num w:numId="23">
    <w:abstractNumId w:val="12"/>
  </w:num>
  <w:num w:numId="24">
    <w:abstractNumId w:val="13"/>
  </w:num>
  <w:num w:numId="25">
    <w:abstractNumId w:val="3"/>
  </w:num>
  <w:num w:numId="26">
    <w:abstractNumId w:val="14"/>
  </w:num>
  <w:num w:numId="27">
    <w:abstractNumId w:val="4"/>
  </w:num>
  <w:num w:numId="28">
    <w:abstractNumId w:val="6"/>
  </w:num>
  <w:num w:numId="29">
    <w:abstractNumId w:val="5"/>
  </w:num>
  <w:num w:numId="30">
    <w:abstractNumId w:val="20"/>
  </w:num>
  <w:num w:numId="31">
    <w:abstractNumId w:val="16"/>
  </w:num>
  <w:num w:numId="32">
    <w:abstractNumId w:val="11"/>
  </w:num>
  <w:num w:numId="33">
    <w:abstractNumId w:val="9"/>
  </w:num>
  <w:num w:numId="34">
    <w:abstractNumId w:val="12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E9C"/>
    <w:rsid w:val="00000484"/>
    <w:rsid w:val="00001D9D"/>
    <w:rsid w:val="000024FA"/>
    <w:rsid w:val="00002B26"/>
    <w:rsid w:val="00004858"/>
    <w:rsid w:val="0000492F"/>
    <w:rsid w:val="00004B32"/>
    <w:rsid w:val="000052CC"/>
    <w:rsid w:val="0000548A"/>
    <w:rsid w:val="00006DAF"/>
    <w:rsid w:val="000075E0"/>
    <w:rsid w:val="00007D6A"/>
    <w:rsid w:val="00007E96"/>
    <w:rsid w:val="0001017C"/>
    <w:rsid w:val="00011065"/>
    <w:rsid w:val="000111BE"/>
    <w:rsid w:val="00012BE5"/>
    <w:rsid w:val="00013751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D9"/>
    <w:rsid w:val="00027ED2"/>
    <w:rsid w:val="000313CF"/>
    <w:rsid w:val="0003152B"/>
    <w:rsid w:val="0003256E"/>
    <w:rsid w:val="000325D1"/>
    <w:rsid w:val="000337C5"/>
    <w:rsid w:val="00036417"/>
    <w:rsid w:val="00040930"/>
    <w:rsid w:val="00040EAA"/>
    <w:rsid w:val="00040F8C"/>
    <w:rsid w:val="00041AD1"/>
    <w:rsid w:val="000458F9"/>
    <w:rsid w:val="00046149"/>
    <w:rsid w:val="00046CCB"/>
    <w:rsid w:val="0004793C"/>
    <w:rsid w:val="0005253C"/>
    <w:rsid w:val="00053149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082A"/>
    <w:rsid w:val="0007133D"/>
    <w:rsid w:val="00071DB4"/>
    <w:rsid w:val="000727DF"/>
    <w:rsid w:val="00077004"/>
    <w:rsid w:val="0007796F"/>
    <w:rsid w:val="00081083"/>
    <w:rsid w:val="0008257D"/>
    <w:rsid w:val="00082AFA"/>
    <w:rsid w:val="00083555"/>
    <w:rsid w:val="0008476B"/>
    <w:rsid w:val="00084863"/>
    <w:rsid w:val="0008498D"/>
    <w:rsid w:val="000858E0"/>
    <w:rsid w:val="00085F32"/>
    <w:rsid w:val="00085F79"/>
    <w:rsid w:val="000870B0"/>
    <w:rsid w:val="00087980"/>
    <w:rsid w:val="000917A0"/>
    <w:rsid w:val="00092C07"/>
    <w:rsid w:val="00094378"/>
    <w:rsid w:val="000946F7"/>
    <w:rsid w:val="000952E7"/>
    <w:rsid w:val="0009534C"/>
    <w:rsid w:val="00097049"/>
    <w:rsid w:val="0009728A"/>
    <w:rsid w:val="000A19E9"/>
    <w:rsid w:val="000A2B6F"/>
    <w:rsid w:val="000A35F3"/>
    <w:rsid w:val="000A3F94"/>
    <w:rsid w:val="000A4DC6"/>
    <w:rsid w:val="000A5FE7"/>
    <w:rsid w:val="000B0ABD"/>
    <w:rsid w:val="000B0C35"/>
    <w:rsid w:val="000B0D21"/>
    <w:rsid w:val="000B1669"/>
    <w:rsid w:val="000B1A81"/>
    <w:rsid w:val="000B2A51"/>
    <w:rsid w:val="000B41AD"/>
    <w:rsid w:val="000B4BB3"/>
    <w:rsid w:val="000B6A63"/>
    <w:rsid w:val="000B6DF6"/>
    <w:rsid w:val="000B7A3B"/>
    <w:rsid w:val="000B7DDD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DA9"/>
    <w:rsid w:val="000D4064"/>
    <w:rsid w:val="000D418D"/>
    <w:rsid w:val="000D489C"/>
    <w:rsid w:val="000D57C5"/>
    <w:rsid w:val="000D7CB9"/>
    <w:rsid w:val="000E1E43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9A7"/>
    <w:rsid w:val="000F1D10"/>
    <w:rsid w:val="000F36E9"/>
    <w:rsid w:val="000F4D4B"/>
    <w:rsid w:val="000F502C"/>
    <w:rsid w:val="000F60DA"/>
    <w:rsid w:val="000F7BED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F40"/>
    <w:rsid w:val="0010717D"/>
    <w:rsid w:val="00113A95"/>
    <w:rsid w:val="00114EEC"/>
    <w:rsid w:val="00115105"/>
    <w:rsid w:val="00115339"/>
    <w:rsid w:val="0011537B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1C4D"/>
    <w:rsid w:val="00121C71"/>
    <w:rsid w:val="00124471"/>
    <w:rsid w:val="001258AC"/>
    <w:rsid w:val="00126EE7"/>
    <w:rsid w:val="00127D1F"/>
    <w:rsid w:val="0013085B"/>
    <w:rsid w:val="00130A21"/>
    <w:rsid w:val="0013186E"/>
    <w:rsid w:val="001318AB"/>
    <w:rsid w:val="00131EC7"/>
    <w:rsid w:val="00133FCE"/>
    <w:rsid w:val="001351F1"/>
    <w:rsid w:val="0013762D"/>
    <w:rsid w:val="001378B6"/>
    <w:rsid w:val="00141E25"/>
    <w:rsid w:val="00142EAF"/>
    <w:rsid w:val="001448DB"/>
    <w:rsid w:val="001453CC"/>
    <w:rsid w:val="0014592E"/>
    <w:rsid w:val="00147C9A"/>
    <w:rsid w:val="00150496"/>
    <w:rsid w:val="00151155"/>
    <w:rsid w:val="0015225E"/>
    <w:rsid w:val="00152473"/>
    <w:rsid w:val="00152DB1"/>
    <w:rsid w:val="00153D89"/>
    <w:rsid w:val="001550F1"/>
    <w:rsid w:val="00156FFF"/>
    <w:rsid w:val="0015770A"/>
    <w:rsid w:val="00157E4B"/>
    <w:rsid w:val="00160275"/>
    <w:rsid w:val="00160F4D"/>
    <w:rsid w:val="001616B8"/>
    <w:rsid w:val="00162549"/>
    <w:rsid w:val="00162879"/>
    <w:rsid w:val="00163454"/>
    <w:rsid w:val="00163BBC"/>
    <w:rsid w:val="00163D74"/>
    <w:rsid w:val="00164A1B"/>
    <w:rsid w:val="00165352"/>
    <w:rsid w:val="00165E55"/>
    <w:rsid w:val="001666E6"/>
    <w:rsid w:val="0016704B"/>
    <w:rsid w:val="00171937"/>
    <w:rsid w:val="00172030"/>
    <w:rsid w:val="0017299A"/>
    <w:rsid w:val="00173EA6"/>
    <w:rsid w:val="00174412"/>
    <w:rsid w:val="001748F7"/>
    <w:rsid w:val="00175892"/>
    <w:rsid w:val="0017781B"/>
    <w:rsid w:val="00177D6B"/>
    <w:rsid w:val="001817FA"/>
    <w:rsid w:val="00182771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F55"/>
    <w:rsid w:val="00194C58"/>
    <w:rsid w:val="00194D51"/>
    <w:rsid w:val="0019580B"/>
    <w:rsid w:val="001962AE"/>
    <w:rsid w:val="001A0CA1"/>
    <w:rsid w:val="001A203A"/>
    <w:rsid w:val="001A35AB"/>
    <w:rsid w:val="001A3C9C"/>
    <w:rsid w:val="001A4DF4"/>
    <w:rsid w:val="001A5569"/>
    <w:rsid w:val="001A5C8B"/>
    <w:rsid w:val="001B115C"/>
    <w:rsid w:val="001B1BB1"/>
    <w:rsid w:val="001B2523"/>
    <w:rsid w:val="001B291E"/>
    <w:rsid w:val="001B6602"/>
    <w:rsid w:val="001B7E92"/>
    <w:rsid w:val="001B7F7A"/>
    <w:rsid w:val="001C1761"/>
    <w:rsid w:val="001C1D1B"/>
    <w:rsid w:val="001C21FA"/>
    <w:rsid w:val="001C487D"/>
    <w:rsid w:val="001C5EFE"/>
    <w:rsid w:val="001C5F12"/>
    <w:rsid w:val="001C612A"/>
    <w:rsid w:val="001D1326"/>
    <w:rsid w:val="001D1CAB"/>
    <w:rsid w:val="001D2354"/>
    <w:rsid w:val="001D6678"/>
    <w:rsid w:val="001D69E7"/>
    <w:rsid w:val="001D7C10"/>
    <w:rsid w:val="001E02E6"/>
    <w:rsid w:val="001E093C"/>
    <w:rsid w:val="001E0AA6"/>
    <w:rsid w:val="001E0B44"/>
    <w:rsid w:val="001E1B98"/>
    <w:rsid w:val="001E2337"/>
    <w:rsid w:val="001E3769"/>
    <w:rsid w:val="001E3FD6"/>
    <w:rsid w:val="001E4433"/>
    <w:rsid w:val="001E488B"/>
    <w:rsid w:val="001E5FCF"/>
    <w:rsid w:val="001E74F1"/>
    <w:rsid w:val="001E7F30"/>
    <w:rsid w:val="001F0C57"/>
    <w:rsid w:val="001F1BD4"/>
    <w:rsid w:val="001F1FA3"/>
    <w:rsid w:val="001F4B39"/>
    <w:rsid w:val="001F59D9"/>
    <w:rsid w:val="001F7255"/>
    <w:rsid w:val="00200380"/>
    <w:rsid w:val="00200E82"/>
    <w:rsid w:val="002025C2"/>
    <w:rsid w:val="002030F9"/>
    <w:rsid w:val="00203350"/>
    <w:rsid w:val="002043D6"/>
    <w:rsid w:val="002043E8"/>
    <w:rsid w:val="00206515"/>
    <w:rsid w:val="00207BD5"/>
    <w:rsid w:val="0021252C"/>
    <w:rsid w:val="00212999"/>
    <w:rsid w:val="002136FD"/>
    <w:rsid w:val="00215665"/>
    <w:rsid w:val="002159CD"/>
    <w:rsid w:val="00216B87"/>
    <w:rsid w:val="00216CC1"/>
    <w:rsid w:val="00217BFA"/>
    <w:rsid w:val="00217FB1"/>
    <w:rsid w:val="00220ADC"/>
    <w:rsid w:val="00220AFB"/>
    <w:rsid w:val="00220CC3"/>
    <w:rsid w:val="002219D0"/>
    <w:rsid w:val="00222664"/>
    <w:rsid w:val="0022270F"/>
    <w:rsid w:val="00222BE3"/>
    <w:rsid w:val="00222F8A"/>
    <w:rsid w:val="00223FD3"/>
    <w:rsid w:val="0022401A"/>
    <w:rsid w:val="002255FF"/>
    <w:rsid w:val="00226979"/>
    <w:rsid w:val="0022777D"/>
    <w:rsid w:val="00230B6D"/>
    <w:rsid w:val="0023136E"/>
    <w:rsid w:val="00231D1C"/>
    <w:rsid w:val="00232504"/>
    <w:rsid w:val="002325A9"/>
    <w:rsid w:val="002349BC"/>
    <w:rsid w:val="002369FD"/>
    <w:rsid w:val="00236A5A"/>
    <w:rsid w:val="002401EF"/>
    <w:rsid w:val="00241A29"/>
    <w:rsid w:val="002423DD"/>
    <w:rsid w:val="0024503E"/>
    <w:rsid w:val="002456DC"/>
    <w:rsid w:val="002466B2"/>
    <w:rsid w:val="00247933"/>
    <w:rsid w:val="002512B0"/>
    <w:rsid w:val="002513DA"/>
    <w:rsid w:val="00252281"/>
    <w:rsid w:val="0025330F"/>
    <w:rsid w:val="002536CA"/>
    <w:rsid w:val="00254E04"/>
    <w:rsid w:val="00256792"/>
    <w:rsid w:val="0026029C"/>
    <w:rsid w:val="00260DBB"/>
    <w:rsid w:val="0026387D"/>
    <w:rsid w:val="00265688"/>
    <w:rsid w:val="002666BD"/>
    <w:rsid w:val="00267B50"/>
    <w:rsid w:val="00270879"/>
    <w:rsid w:val="00272726"/>
    <w:rsid w:val="002729A0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A0731"/>
    <w:rsid w:val="002A0E1C"/>
    <w:rsid w:val="002A1079"/>
    <w:rsid w:val="002A1C3A"/>
    <w:rsid w:val="002A2670"/>
    <w:rsid w:val="002A2AC0"/>
    <w:rsid w:val="002A31B8"/>
    <w:rsid w:val="002A3711"/>
    <w:rsid w:val="002A4A88"/>
    <w:rsid w:val="002A4C7D"/>
    <w:rsid w:val="002A4CF8"/>
    <w:rsid w:val="002A6AB8"/>
    <w:rsid w:val="002A7C07"/>
    <w:rsid w:val="002B14FF"/>
    <w:rsid w:val="002B242B"/>
    <w:rsid w:val="002B5B16"/>
    <w:rsid w:val="002B7257"/>
    <w:rsid w:val="002B7C57"/>
    <w:rsid w:val="002C1067"/>
    <w:rsid w:val="002C13C9"/>
    <w:rsid w:val="002C26FC"/>
    <w:rsid w:val="002C2E88"/>
    <w:rsid w:val="002C397D"/>
    <w:rsid w:val="002C3B54"/>
    <w:rsid w:val="002C54A6"/>
    <w:rsid w:val="002C5F94"/>
    <w:rsid w:val="002C609C"/>
    <w:rsid w:val="002C7131"/>
    <w:rsid w:val="002C7892"/>
    <w:rsid w:val="002D07E2"/>
    <w:rsid w:val="002D0ABF"/>
    <w:rsid w:val="002D20C6"/>
    <w:rsid w:val="002D2452"/>
    <w:rsid w:val="002D325D"/>
    <w:rsid w:val="002D3F83"/>
    <w:rsid w:val="002D5E61"/>
    <w:rsid w:val="002D742D"/>
    <w:rsid w:val="002D7501"/>
    <w:rsid w:val="002E0635"/>
    <w:rsid w:val="002E0701"/>
    <w:rsid w:val="002E0730"/>
    <w:rsid w:val="002E1C01"/>
    <w:rsid w:val="002E1E5A"/>
    <w:rsid w:val="002E29B7"/>
    <w:rsid w:val="002E2E70"/>
    <w:rsid w:val="002E4001"/>
    <w:rsid w:val="002E4C08"/>
    <w:rsid w:val="002E5016"/>
    <w:rsid w:val="002F1966"/>
    <w:rsid w:val="002F482F"/>
    <w:rsid w:val="002F5154"/>
    <w:rsid w:val="002F6638"/>
    <w:rsid w:val="002F7434"/>
    <w:rsid w:val="00302959"/>
    <w:rsid w:val="0030422C"/>
    <w:rsid w:val="003048BC"/>
    <w:rsid w:val="00304DA1"/>
    <w:rsid w:val="00310B9B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1077"/>
    <w:rsid w:val="003215FB"/>
    <w:rsid w:val="0032273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499"/>
    <w:rsid w:val="0033198C"/>
    <w:rsid w:val="00331B5C"/>
    <w:rsid w:val="0033236B"/>
    <w:rsid w:val="0033304E"/>
    <w:rsid w:val="00334729"/>
    <w:rsid w:val="00336CE8"/>
    <w:rsid w:val="003376B5"/>
    <w:rsid w:val="00340F26"/>
    <w:rsid w:val="00341C63"/>
    <w:rsid w:val="00342C07"/>
    <w:rsid w:val="00342FB6"/>
    <w:rsid w:val="003448BA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5D7C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697"/>
    <w:rsid w:val="00372A5E"/>
    <w:rsid w:val="0037318E"/>
    <w:rsid w:val="00373549"/>
    <w:rsid w:val="00373B5B"/>
    <w:rsid w:val="00373C8A"/>
    <w:rsid w:val="00373F50"/>
    <w:rsid w:val="003751D1"/>
    <w:rsid w:val="00375D37"/>
    <w:rsid w:val="00376851"/>
    <w:rsid w:val="00376F1F"/>
    <w:rsid w:val="00377243"/>
    <w:rsid w:val="0038042F"/>
    <w:rsid w:val="00380890"/>
    <w:rsid w:val="00380E62"/>
    <w:rsid w:val="00381BC2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4E5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2179"/>
    <w:rsid w:val="003A423F"/>
    <w:rsid w:val="003A4590"/>
    <w:rsid w:val="003A4771"/>
    <w:rsid w:val="003A495F"/>
    <w:rsid w:val="003A6859"/>
    <w:rsid w:val="003B14A4"/>
    <w:rsid w:val="003B2101"/>
    <w:rsid w:val="003B3802"/>
    <w:rsid w:val="003B39BE"/>
    <w:rsid w:val="003B4092"/>
    <w:rsid w:val="003B44AE"/>
    <w:rsid w:val="003B4CC4"/>
    <w:rsid w:val="003B537A"/>
    <w:rsid w:val="003B7A70"/>
    <w:rsid w:val="003C014C"/>
    <w:rsid w:val="003C0628"/>
    <w:rsid w:val="003C06BF"/>
    <w:rsid w:val="003C1E33"/>
    <w:rsid w:val="003C1F41"/>
    <w:rsid w:val="003C26F2"/>
    <w:rsid w:val="003C6497"/>
    <w:rsid w:val="003D01C4"/>
    <w:rsid w:val="003D05D5"/>
    <w:rsid w:val="003D1476"/>
    <w:rsid w:val="003D239F"/>
    <w:rsid w:val="003D298C"/>
    <w:rsid w:val="003D3534"/>
    <w:rsid w:val="003D3864"/>
    <w:rsid w:val="003D3B83"/>
    <w:rsid w:val="003D59BC"/>
    <w:rsid w:val="003D6DD8"/>
    <w:rsid w:val="003D6E1C"/>
    <w:rsid w:val="003D7251"/>
    <w:rsid w:val="003E2288"/>
    <w:rsid w:val="003E27AF"/>
    <w:rsid w:val="003E2C1D"/>
    <w:rsid w:val="003E3E1E"/>
    <w:rsid w:val="003E4005"/>
    <w:rsid w:val="003E5E99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588D"/>
    <w:rsid w:val="003F5966"/>
    <w:rsid w:val="003F5B8F"/>
    <w:rsid w:val="003F637E"/>
    <w:rsid w:val="003F6E85"/>
    <w:rsid w:val="003F6F18"/>
    <w:rsid w:val="003F7F17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1D20"/>
    <w:rsid w:val="00413FF1"/>
    <w:rsid w:val="0041566D"/>
    <w:rsid w:val="0042038F"/>
    <w:rsid w:val="00420A00"/>
    <w:rsid w:val="00420F19"/>
    <w:rsid w:val="004219ED"/>
    <w:rsid w:val="00421FC1"/>
    <w:rsid w:val="00422659"/>
    <w:rsid w:val="004238EB"/>
    <w:rsid w:val="00424AB8"/>
    <w:rsid w:val="0042779E"/>
    <w:rsid w:val="004308E2"/>
    <w:rsid w:val="00431282"/>
    <w:rsid w:val="0043172B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5443"/>
    <w:rsid w:val="00445921"/>
    <w:rsid w:val="00445961"/>
    <w:rsid w:val="00445BE9"/>
    <w:rsid w:val="00447D41"/>
    <w:rsid w:val="004511A3"/>
    <w:rsid w:val="004546F3"/>
    <w:rsid w:val="004563AA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041"/>
    <w:rsid w:val="00471EB3"/>
    <w:rsid w:val="00472DF5"/>
    <w:rsid w:val="00474ADF"/>
    <w:rsid w:val="00475AD0"/>
    <w:rsid w:val="00475ADF"/>
    <w:rsid w:val="00476100"/>
    <w:rsid w:val="00476662"/>
    <w:rsid w:val="00481CCD"/>
    <w:rsid w:val="004822C7"/>
    <w:rsid w:val="00482934"/>
    <w:rsid w:val="00483554"/>
    <w:rsid w:val="0048474B"/>
    <w:rsid w:val="0048525F"/>
    <w:rsid w:val="00486B30"/>
    <w:rsid w:val="0048759C"/>
    <w:rsid w:val="00487BE6"/>
    <w:rsid w:val="00487C37"/>
    <w:rsid w:val="004907ED"/>
    <w:rsid w:val="00492438"/>
    <w:rsid w:val="004928DD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684C"/>
    <w:rsid w:val="004A7938"/>
    <w:rsid w:val="004B0499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D43"/>
    <w:rsid w:val="004C5A10"/>
    <w:rsid w:val="004C5DBB"/>
    <w:rsid w:val="004C689A"/>
    <w:rsid w:val="004C6AE1"/>
    <w:rsid w:val="004C7067"/>
    <w:rsid w:val="004D024C"/>
    <w:rsid w:val="004D02B8"/>
    <w:rsid w:val="004D26AA"/>
    <w:rsid w:val="004D2FFB"/>
    <w:rsid w:val="004D4DA8"/>
    <w:rsid w:val="004D7241"/>
    <w:rsid w:val="004D7493"/>
    <w:rsid w:val="004D7911"/>
    <w:rsid w:val="004E0A75"/>
    <w:rsid w:val="004E0F6E"/>
    <w:rsid w:val="004E1323"/>
    <w:rsid w:val="004E4EC8"/>
    <w:rsid w:val="004E5009"/>
    <w:rsid w:val="004E6A8F"/>
    <w:rsid w:val="004E71B4"/>
    <w:rsid w:val="004E72C4"/>
    <w:rsid w:val="004F0C68"/>
    <w:rsid w:val="004F1BEC"/>
    <w:rsid w:val="004F1E92"/>
    <w:rsid w:val="004F274C"/>
    <w:rsid w:val="004F2BA1"/>
    <w:rsid w:val="004F3856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58F4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F97"/>
    <w:rsid w:val="00521442"/>
    <w:rsid w:val="0052162F"/>
    <w:rsid w:val="00523B05"/>
    <w:rsid w:val="00524EC0"/>
    <w:rsid w:val="005250D1"/>
    <w:rsid w:val="005253D1"/>
    <w:rsid w:val="00526C84"/>
    <w:rsid w:val="00527803"/>
    <w:rsid w:val="00530AAC"/>
    <w:rsid w:val="005314FF"/>
    <w:rsid w:val="005317DE"/>
    <w:rsid w:val="00532036"/>
    <w:rsid w:val="00532442"/>
    <w:rsid w:val="00533EC0"/>
    <w:rsid w:val="005406D8"/>
    <w:rsid w:val="005407E6"/>
    <w:rsid w:val="00540F6E"/>
    <w:rsid w:val="00543C69"/>
    <w:rsid w:val="005443E1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4F5E"/>
    <w:rsid w:val="00565A1E"/>
    <w:rsid w:val="00565C48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527"/>
    <w:rsid w:val="0057462C"/>
    <w:rsid w:val="005752B8"/>
    <w:rsid w:val="00576926"/>
    <w:rsid w:val="005772D7"/>
    <w:rsid w:val="00580BA0"/>
    <w:rsid w:val="00581E80"/>
    <w:rsid w:val="00583B55"/>
    <w:rsid w:val="00583D65"/>
    <w:rsid w:val="00583FFC"/>
    <w:rsid w:val="005845FE"/>
    <w:rsid w:val="00584937"/>
    <w:rsid w:val="00586CA2"/>
    <w:rsid w:val="00587E23"/>
    <w:rsid w:val="00590C34"/>
    <w:rsid w:val="00590C7E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35D2"/>
    <w:rsid w:val="005A3C17"/>
    <w:rsid w:val="005A54ED"/>
    <w:rsid w:val="005A5A74"/>
    <w:rsid w:val="005A5A9A"/>
    <w:rsid w:val="005A6067"/>
    <w:rsid w:val="005A75C0"/>
    <w:rsid w:val="005A7E69"/>
    <w:rsid w:val="005B064D"/>
    <w:rsid w:val="005B1604"/>
    <w:rsid w:val="005B1665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8E6"/>
    <w:rsid w:val="005D02D1"/>
    <w:rsid w:val="005D0434"/>
    <w:rsid w:val="005D3DD2"/>
    <w:rsid w:val="005D4DA5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31D1"/>
    <w:rsid w:val="005E33CE"/>
    <w:rsid w:val="005E4464"/>
    <w:rsid w:val="005E4519"/>
    <w:rsid w:val="005E50A6"/>
    <w:rsid w:val="005E5104"/>
    <w:rsid w:val="005E5733"/>
    <w:rsid w:val="005E692E"/>
    <w:rsid w:val="005E7378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273B"/>
    <w:rsid w:val="00602B61"/>
    <w:rsid w:val="00605065"/>
    <w:rsid w:val="00606CCD"/>
    <w:rsid w:val="006076E6"/>
    <w:rsid w:val="00610AFA"/>
    <w:rsid w:val="00610F01"/>
    <w:rsid w:val="00611CAB"/>
    <w:rsid w:val="006125CC"/>
    <w:rsid w:val="00612786"/>
    <w:rsid w:val="006135A2"/>
    <w:rsid w:val="006151E9"/>
    <w:rsid w:val="00615DB7"/>
    <w:rsid w:val="00616AD9"/>
    <w:rsid w:val="00616C00"/>
    <w:rsid w:val="0061717E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AE8"/>
    <w:rsid w:val="00632C3B"/>
    <w:rsid w:val="0063393D"/>
    <w:rsid w:val="0063468D"/>
    <w:rsid w:val="00634EAB"/>
    <w:rsid w:val="00635EB2"/>
    <w:rsid w:val="00637ED6"/>
    <w:rsid w:val="006413B3"/>
    <w:rsid w:val="00641EE7"/>
    <w:rsid w:val="006427C8"/>
    <w:rsid w:val="00644FAB"/>
    <w:rsid w:val="00645DDA"/>
    <w:rsid w:val="00646001"/>
    <w:rsid w:val="00646A35"/>
    <w:rsid w:val="00646F0F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5E34"/>
    <w:rsid w:val="00656082"/>
    <w:rsid w:val="00656C92"/>
    <w:rsid w:val="006575AD"/>
    <w:rsid w:val="00657CB3"/>
    <w:rsid w:val="00661D7E"/>
    <w:rsid w:val="00661E6B"/>
    <w:rsid w:val="006631B3"/>
    <w:rsid w:val="00664110"/>
    <w:rsid w:val="0066427E"/>
    <w:rsid w:val="00664970"/>
    <w:rsid w:val="006670D1"/>
    <w:rsid w:val="006672E9"/>
    <w:rsid w:val="00667626"/>
    <w:rsid w:val="00671C98"/>
    <w:rsid w:val="00674427"/>
    <w:rsid w:val="006748D6"/>
    <w:rsid w:val="0067618C"/>
    <w:rsid w:val="00680074"/>
    <w:rsid w:val="00680750"/>
    <w:rsid w:val="00681E3F"/>
    <w:rsid w:val="006822A1"/>
    <w:rsid w:val="0068363B"/>
    <w:rsid w:val="006836C3"/>
    <w:rsid w:val="00683F43"/>
    <w:rsid w:val="00683FDB"/>
    <w:rsid w:val="00684F18"/>
    <w:rsid w:val="006850EC"/>
    <w:rsid w:val="00686C55"/>
    <w:rsid w:val="00686FFA"/>
    <w:rsid w:val="00690F95"/>
    <w:rsid w:val="006910B6"/>
    <w:rsid w:val="00691853"/>
    <w:rsid w:val="00691935"/>
    <w:rsid w:val="00691EC6"/>
    <w:rsid w:val="006928BC"/>
    <w:rsid w:val="00692D47"/>
    <w:rsid w:val="0069331C"/>
    <w:rsid w:val="00695AD5"/>
    <w:rsid w:val="00695E54"/>
    <w:rsid w:val="00696F83"/>
    <w:rsid w:val="00697333"/>
    <w:rsid w:val="00697418"/>
    <w:rsid w:val="0069750E"/>
    <w:rsid w:val="00697743"/>
    <w:rsid w:val="00697FC2"/>
    <w:rsid w:val="006A0E0D"/>
    <w:rsid w:val="006A1B02"/>
    <w:rsid w:val="006A201B"/>
    <w:rsid w:val="006A206F"/>
    <w:rsid w:val="006A3414"/>
    <w:rsid w:val="006A363C"/>
    <w:rsid w:val="006A47A8"/>
    <w:rsid w:val="006A47B6"/>
    <w:rsid w:val="006A53CE"/>
    <w:rsid w:val="006A5904"/>
    <w:rsid w:val="006A6105"/>
    <w:rsid w:val="006A6106"/>
    <w:rsid w:val="006A6BEF"/>
    <w:rsid w:val="006A7C70"/>
    <w:rsid w:val="006B043E"/>
    <w:rsid w:val="006B07B8"/>
    <w:rsid w:val="006B0858"/>
    <w:rsid w:val="006B099D"/>
    <w:rsid w:val="006B0D7E"/>
    <w:rsid w:val="006B1193"/>
    <w:rsid w:val="006B3048"/>
    <w:rsid w:val="006B35DB"/>
    <w:rsid w:val="006B37C1"/>
    <w:rsid w:val="006B5387"/>
    <w:rsid w:val="006B6F91"/>
    <w:rsid w:val="006B74E1"/>
    <w:rsid w:val="006C02EE"/>
    <w:rsid w:val="006C0980"/>
    <w:rsid w:val="006C1781"/>
    <w:rsid w:val="006C2906"/>
    <w:rsid w:val="006C2C48"/>
    <w:rsid w:val="006C3A9C"/>
    <w:rsid w:val="006C6CCB"/>
    <w:rsid w:val="006D06A6"/>
    <w:rsid w:val="006D172B"/>
    <w:rsid w:val="006D1D1F"/>
    <w:rsid w:val="006D5063"/>
    <w:rsid w:val="006D552E"/>
    <w:rsid w:val="006D5A71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7DEB"/>
    <w:rsid w:val="006E7EBA"/>
    <w:rsid w:val="006F140A"/>
    <w:rsid w:val="006F153D"/>
    <w:rsid w:val="006F349D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BD2"/>
    <w:rsid w:val="007203D2"/>
    <w:rsid w:val="00720505"/>
    <w:rsid w:val="007214B1"/>
    <w:rsid w:val="00721509"/>
    <w:rsid w:val="00721A85"/>
    <w:rsid w:val="00721E3A"/>
    <w:rsid w:val="00722C64"/>
    <w:rsid w:val="0072329B"/>
    <w:rsid w:val="00723735"/>
    <w:rsid w:val="007252ED"/>
    <w:rsid w:val="007255D5"/>
    <w:rsid w:val="00725CBF"/>
    <w:rsid w:val="00725E57"/>
    <w:rsid w:val="00727D37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A37"/>
    <w:rsid w:val="00742E92"/>
    <w:rsid w:val="00743DDB"/>
    <w:rsid w:val="0074559A"/>
    <w:rsid w:val="0074789D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A4C"/>
    <w:rsid w:val="00762FBB"/>
    <w:rsid w:val="0076306F"/>
    <w:rsid w:val="00763371"/>
    <w:rsid w:val="007633C0"/>
    <w:rsid w:val="00763C99"/>
    <w:rsid w:val="00764327"/>
    <w:rsid w:val="00764582"/>
    <w:rsid w:val="00764D56"/>
    <w:rsid w:val="0076594B"/>
    <w:rsid w:val="0077056F"/>
    <w:rsid w:val="0077126E"/>
    <w:rsid w:val="007714EC"/>
    <w:rsid w:val="00772E26"/>
    <w:rsid w:val="0077452C"/>
    <w:rsid w:val="00776705"/>
    <w:rsid w:val="007778CC"/>
    <w:rsid w:val="0078095F"/>
    <w:rsid w:val="00780C2B"/>
    <w:rsid w:val="00781452"/>
    <w:rsid w:val="00782ACF"/>
    <w:rsid w:val="00783839"/>
    <w:rsid w:val="007841B2"/>
    <w:rsid w:val="00786E58"/>
    <w:rsid w:val="00786F0E"/>
    <w:rsid w:val="0078736C"/>
    <w:rsid w:val="00790E70"/>
    <w:rsid w:val="007916C6"/>
    <w:rsid w:val="0079226A"/>
    <w:rsid w:val="00793431"/>
    <w:rsid w:val="00793A13"/>
    <w:rsid w:val="00795F60"/>
    <w:rsid w:val="007962DF"/>
    <w:rsid w:val="007964C2"/>
    <w:rsid w:val="0079727C"/>
    <w:rsid w:val="0079737B"/>
    <w:rsid w:val="007A002D"/>
    <w:rsid w:val="007A03EC"/>
    <w:rsid w:val="007A12A0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C38"/>
    <w:rsid w:val="007B22BC"/>
    <w:rsid w:val="007B2400"/>
    <w:rsid w:val="007B4C22"/>
    <w:rsid w:val="007B6007"/>
    <w:rsid w:val="007B6D09"/>
    <w:rsid w:val="007B6DE4"/>
    <w:rsid w:val="007C030F"/>
    <w:rsid w:val="007C0EBA"/>
    <w:rsid w:val="007C1245"/>
    <w:rsid w:val="007C295E"/>
    <w:rsid w:val="007C4129"/>
    <w:rsid w:val="007C4B15"/>
    <w:rsid w:val="007C665B"/>
    <w:rsid w:val="007C678C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CCB"/>
    <w:rsid w:val="007E1D6D"/>
    <w:rsid w:val="007E3908"/>
    <w:rsid w:val="007E55DF"/>
    <w:rsid w:val="007E6B9E"/>
    <w:rsid w:val="007F0E88"/>
    <w:rsid w:val="007F1363"/>
    <w:rsid w:val="007F16B0"/>
    <w:rsid w:val="007F22D1"/>
    <w:rsid w:val="007F32CF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69EF"/>
    <w:rsid w:val="00806D04"/>
    <w:rsid w:val="00807272"/>
    <w:rsid w:val="0081016C"/>
    <w:rsid w:val="0081243D"/>
    <w:rsid w:val="008135EA"/>
    <w:rsid w:val="00815815"/>
    <w:rsid w:val="00815E38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35AA0"/>
    <w:rsid w:val="00841C55"/>
    <w:rsid w:val="00842E9B"/>
    <w:rsid w:val="0084311D"/>
    <w:rsid w:val="00843B20"/>
    <w:rsid w:val="00844571"/>
    <w:rsid w:val="00844735"/>
    <w:rsid w:val="00844BFA"/>
    <w:rsid w:val="00845623"/>
    <w:rsid w:val="00845F77"/>
    <w:rsid w:val="00846C6E"/>
    <w:rsid w:val="00846FDC"/>
    <w:rsid w:val="008478DB"/>
    <w:rsid w:val="00850EEC"/>
    <w:rsid w:val="00851306"/>
    <w:rsid w:val="0085249B"/>
    <w:rsid w:val="008537CB"/>
    <w:rsid w:val="00853C34"/>
    <w:rsid w:val="00853D62"/>
    <w:rsid w:val="0085569E"/>
    <w:rsid w:val="008557E7"/>
    <w:rsid w:val="00855AC3"/>
    <w:rsid w:val="00855F3E"/>
    <w:rsid w:val="008565B4"/>
    <w:rsid w:val="00856CCF"/>
    <w:rsid w:val="0085743B"/>
    <w:rsid w:val="008579EE"/>
    <w:rsid w:val="00860232"/>
    <w:rsid w:val="00860293"/>
    <w:rsid w:val="0086185B"/>
    <w:rsid w:val="0086207E"/>
    <w:rsid w:val="008627D0"/>
    <w:rsid w:val="00863D6F"/>
    <w:rsid w:val="00865179"/>
    <w:rsid w:val="00865609"/>
    <w:rsid w:val="0086754A"/>
    <w:rsid w:val="00867CB3"/>
    <w:rsid w:val="00867CBB"/>
    <w:rsid w:val="00870B28"/>
    <w:rsid w:val="0087148D"/>
    <w:rsid w:val="00871AB6"/>
    <w:rsid w:val="00872CBF"/>
    <w:rsid w:val="00873A9D"/>
    <w:rsid w:val="00873C14"/>
    <w:rsid w:val="00875937"/>
    <w:rsid w:val="00875B93"/>
    <w:rsid w:val="00876399"/>
    <w:rsid w:val="00876AEA"/>
    <w:rsid w:val="00877047"/>
    <w:rsid w:val="00880C28"/>
    <w:rsid w:val="0088101C"/>
    <w:rsid w:val="0088169E"/>
    <w:rsid w:val="00881E3D"/>
    <w:rsid w:val="00882783"/>
    <w:rsid w:val="0088468B"/>
    <w:rsid w:val="00890CB5"/>
    <w:rsid w:val="0089230B"/>
    <w:rsid w:val="00892434"/>
    <w:rsid w:val="0089396A"/>
    <w:rsid w:val="008972CE"/>
    <w:rsid w:val="008972E6"/>
    <w:rsid w:val="008974F9"/>
    <w:rsid w:val="008A0667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B2A"/>
    <w:rsid w:val="008B3E3F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5DB"/>
    <w:rsid w:val="008D1F2C"/>
    <w:rsid w:val="008D308E"/>
    <w:rsid w:val="008D5FFF"/>
    <w:rsid w:val="008D62B7"/>
    <w:rsid w:val="008D6C6B"/>
    <w:rsid w:val="008D7204"/>
    <w:rsid w:val="008D7FF8"/>
    <w:rsid w:val="008E07A0"/>
    <w:rsid w:val="008E08ED"/>
    <w:rsid w:val="008E219E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74ED"/>
    <w:rsid w:val="008F7D77"/>
    <w:rsid w:val="009001A7"/>
    <w:rsid w:val="00900490"/>
    <w:rsid w:val="00901B60"/>
    <w:rsid w:val="00902839"/>
    <w:rsid w:val="00903FFA"/>
    <w:rsid w:val="00904C10"/>
    <w:rsid w:val="00904C4E"/>
    <w:rsid w:val="00906715"/>
    <w:rsid w:val="00911A8E"/>
    <w:rsid w:val="00911C27"/>
    <w:rsid w:val="00911CCF"/>
    <w:rsid w:val="00911FF8"/>
    <w:rsid w:val="009125CC"/>
    <w:rsid w:val="00912BD8"/>
    <w:rsid w:val="00913D5B"/>
    <w:rsid w:val="00915474"/>
    <w:rsid w:val="00915BEA"/>
    <w:rsid w:val="00920922"/>
    <w:rsid w:val="00920DE0"/>
    <w:rsid w:val="00921C0B"/>
    <w:rsid w:val="0092324F"/>
    <w:rsid w:val="00923F04"/>
    <w:rsid w:val="00924306"/>
    <w:rsid w:val="00924E40"/>
    <w:rsid w:val="009250CC"/>
    <w:rsid w:val="00925C57"/>
    <w:rsid w:val="00925DF0"/>
    <w:rsid w:val="0092607D"/>
    <w:rsid w:val="00926DAD"/>
    <w:rsid w:val="009300A4"/>
    <w:rsid w:val="009301D5"/>
    <w:rsid w:val="00930612"/>
    <w:rsid w:val="00930EF9"/>
    <w:rsid w:val="00931241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50AE5"/>
    <w:rsid w:val="00951F6E"/>
    <w:rsid w:val="009533D2"/>
    <w:rsid w:val="0095376B"/>
    <w:rsid w:val="009543A4"/>
    <w:rsid w:val="00954FB5"/>
    <w:rsid w:val="00955549"/>
    <w:rsid w:val="0095681B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776"/>
    <w:rsid w:val="0096755F"/>
    <w:rsid w:val="00967908"/>
    <w:rsid w:val="00967A3F"/>
    <w:rsid w:val="0097046C"/>
    <w:rsid w:val="00971A37"/>
    <w:rsid w:val="00972AE6"/>
    <w:rsid w:val="00972F27"/>
    <w:rsid w:val="009741AC"/>
    <w:rsid w:val="00975596"/>
    <w:rsid w:val="009771A5"/>
    <w:rsid w:val="0097727C"/>
    <w:rsid w:val="009776E5"/>
    <w:rsid w:val="00977B32"/>
    <w:rsid w:val="00980541"/>
    <w:rsid w:val="009815F2"/>
    <w:rsid w:val="009821BB"/>
    <w:rsid w:val="009830F9"/>
    <w:rsid w:val="009834FF"/>
    <w:rsid w:val="009844A3"/>
    <w:rsid w:val="00984F2A"/>
    <w:rsid w:val="00985259"/>
    <w:rsid w:val="00986B92"/>
    <w:rsid w:val="009871B9"/>
    <w:rsid w:val="009873C3"/>
    <w:rsid w:val="00991A5E"/>
    <w:rsid w:val="00991A9B"/>
    <w:rsid w:val="00992884"/>
    <w:rsid w:val="00992DDF"/>
    <w:rsid w:val="00993098"/>
    <w:rsid w:val="009933EE"/>
    <w:rsid w:val="009939B2"/>
    <w:rsid w:val="00994AB7"/>
    <w:rsid w:val="00995766"/>
    <w:rsid w:val="009958B3"/>
    <w:rsid w:val="00995DAD"/>
    <w:rsid w:val="009A0CEB"/>
    <w:rsid w:val="009A186C"/>
    <w:rsid w:val="009A1CF7"/>
    <w:rsid w:val="009A3313"/>
    <w:rsid w:val="009A36D6"/>
    <w:rsid w:val="009A41ED"/>
    <w:rsid w:val="009A5F66"/>
    <w:rsid w:val="009A633B"/>
    <w:rsid w:val="009A63D1"/>
    <w:rsid w:val="009A7B55"/>
    <w:rsid w:val="009B17CB"/>
    <w:rsid w:val="009B31DD"/>
    <w:rsid w:val="009B4210"/>
    <w:rsid w:val="009B5A0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744E"/>
    <w:rsid w:val="009C7C7B"/>
    <w:rsid w:val="009D01BC"/>
    <w:rsid w:val="009D17A4"/>
    <w:rsid w:val="009D4682"/>
    <w:rsid w:val="009D46D4"/>
    <w:rsid w:val="009D4970"/>
    <w:rsid w:val="009D5985"/>
    <w:rsid w:val="009D5B9A"/>
    <w:rsid w:val="009D6D11"/>
    <w:rsid w:val="009E043C"/>
    <w:rsid w:val="009E0E44"/>
    <w:rsid w:val="009E10B5"/>
    <w:rsid w:val="009E175A"/>
    <w:rsid w:val="009E3CFA"/>
    <w:rsid w:val="009E4488"/>
    <w:rsid w:val="009E479F"/>
    <w:rsid w:val="009E6486"/>
    <w:rsid w:val="009E6E9C"/>
    <w:rsid w:val="009E7BAE"/>
    <w:rsid w:val="009F1B7F"/>
    <w:rsid w:val="009F54F6"/>
    <w:rsid w:val="009F5DEB"/>
    <w:rsid w:val="009F61EA"/>
    <w:rsid w:val="009F683E"/>
    <w:rsid w:val="009F6FED"/>
    <w:rsid w:val="009F71F1"/>
    <w:rsid w:val="009F741A"/>
    <w:rsid w:val="00A00E05"/>
    <w:rsid w:val="00A0208C"/>
    <w:rsid w:val="00A02DB0"/>
    <w:rsid w:val="00A02E51"/>
    <w:rsid w:val="00A02F6A"/>
    <w:rsid w:val="00A03F8B"/>
    <w:rsid w:val="00A06F16"/>
    <w:rsid w:val="00A116DD"/>
    <w:rsid w:val="00A13368"/>
    <w:rsid w:val="00A1373A"/>
    <w:rsid w:val="00A13A5B"/>
    <w:rsid w:val="00A13D53"/>
    <w:rsid w:val="00A15E13"/>
    <w:rsid w:val="00A16E48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30437"/>
    <w:rsid w:val="00A30873"/>
    <w:rsid w:val="00A316A7"/>
    <w:rsid w:val="00A32862"/>
    <w:rsid w:val="00A32C1F"/>
    <w:rsid w:val="00A342BF"/>
    <w:rsid w:val="00A342FF"/>
    <w:rsid w:val="00A3457C"/>
    <w:rsid w:val="00A3522B"/>
    <w:rsid w:val="00A35BC2"/>
    <w:rsid w:val="00A3684A"/>
    <w:rsid w:val="00A3711F"/>
    <w:rsid w:val="00A41A12"/>
    <w:rsid w:val="00A42122"/>
    <w:rsid w:val="00A4340F"/>
    <w:rsid w:val="00A435E4"/>
    <w:rsid w:val="00A441FE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66A4"/>
    <w:rsid w:val="00A6079F"/>
    <w:rsid w:val="00A60E51"/>
    <w:rsid w:val="00A619A5"/>
    <w:rsid w:val="00A62E0D"/>
    <w:rsid w:val="00A64624"/>
    <w:rsid w:val="00A653B2"/>
    <w:rsid w:val="00A65DD2"/>
    <w:rsid w:val="00A66446"/>
    <w:rsid w:val="00A6664E"/>
    <w:rsid w:val="00A66E3F"/>
    <w:rsid w:val="00A71652"/>
    <w:rsid w:val="00A71B57"/>
    <w:rsid w:val="00A7352A"/>
    <w:rsid w:val="00A75638"/>
    <w:rsid w:val="00A76615"/>
    <w:rsid w:val="00A80D17"/>
    <w:rsid w:val="00A81BEC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34D7"/>
    <w:rsid w:val="00A93DF9"/>
    <w:rsid w:val="00A93FED"/>
    <w:rsid w:val="00A9436F"/>
    <w:rsid w:val="00A94B56"/>
    <w:rsid w:val="00A94B85"/>
    <w:rsid w:val="00A95AAD"/>
    <w:rsid w:val="00A96B90"/>
    <w:rsid w:val="00AA0FC4"/>
    <w:rsid w:val="00AA1CA2"/>
    <w:rsid w:val="00AA286A"/>
    <w:rsid w:val="00AA30AB"/>
    <w:rsid w:val="00AA3299"/>
    <w:rsid w:val="00AA5B95"/>
    <w:rsid w:val="00AA5CE2"/>
    <w:rsid w:val="00AA645C"/>
    <w:rsid w:val="00AA7526"/>
    <w:rsid w:val="00AA78FD"/>
    <w:rsid w:val="00AA7C34"/>
    <w:rsid w:val="00AA7D24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94E"/>
    <w:rsid w:val="00AB6E18"/>
    <w:rsid w:val="00AB7085"/>
    <w:rsid w:val="00AC05A6"/>
    <w:rsid w:val="00AC1C1D"/>
    <w:rsid w:val="00AC24FA"/>
    <w:rsid w:val="00AC3242"/>
    <w:rsid w:val="00AC32CE"/>
    <w:rsid w:val="00AC3FB4"/>
    <w:rsid w:val="00AC484C"/>
    <w:rsid w:val="00AC58B1"/>
    <w:rsid w:val="00AC6BEC"/>
    <w:rsid w:val="00AD2134"/>
    <w:rsid w:val="00AD45D6"/>
    <w:rsid w:val="00AD482A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1A7"/>
    <w:rsid w:val="00AE2350"/>
    <w:rsid w:val="00AE288E"/>
    <w:rsid w:val="00AE352A"/>
    <w:rsid w:val="00AE35AD"/>
    <w:rsid w:val="00AE3AE9"/>
    <w:rsid w:val="00AE43BD"/>
    <w:rsid w:val="00AE778D"/>
    <w:rsid w:val="00AE7A55"/>
    <w:rsid w:val="00AF3A04"/>
    <w:rsid w:val="00AF4928"/>
    <w:rsid w:val="00AF7E91"/>
    <w:rsid w:val="00B01221"/>
    <w:rsid w:val="00B0158E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6"/>
    <w:rsid w:val="00B13588"/>
    <w:rsid w:val="00B16726"/>
    <w:rsid w:val="00B16DE6"/>
    <w:rsid w:val="00B203D5"/>
    <w:rsid w:val="00B211D3"/>
    <w:rsid w:val="00B21583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D4B"/>
    <w:rsid w:val="00B31FDA"/>
    <w:rsid w:val="00B32608"/>
    <w:rsid w:val="00B33253"/>
    <w:rsid w:val="00B33B6E"/>
    <w:rsid w:val="00B35A15"/>
    <w:rsid w:val="00B376E4"/>
    <w:rsid w:val="00B37BC5"/>
    <w:rsid w:val="00B416A7"/>
    <w:rsid w:val="00B42882"/>
    <w:rsid w:val="00B4490C"/>
    <w:rsid w:val="00B44BDA"/>
    <w:rsid w:val="00B469E3"/>
    <w:rsid w:val="00B47809"/>
    <w:rsid w:val="00B500E8"/>
    <w:rsid w:val="00B51090"/>
    <w:rsid w:val="00B51138"/>
    <w:rsid w:val="00B5279C"/>
    <w:rsid w:val="00B53A26"/>
    <w:rsid w:val="00B53AD6"/>
    <w:rsid w:val="00B54E82"/>
    <w:rsid w:val="00B54F94"/>
    <w:rsid w:val="00B55B72"/>
    <w:rsid w:val="00B568F7"/>
    <w:rsid w:val="00B6049A"/>
    <w:rsid w:val="00B606D4"/>
    <w:rsid w:val="00B610DF"/>
    <w:rsid w:val="00B614D9"/>
    <w:rsid w:val="00B62DD3"/>
    <w:rsid w:val="00B63C38"/>
    <w:rsid w:val="00B645B7"/>
    <w:rsid w:val="00B64765"/>
    <w:rsid w:val="00B671F4"/>
    <w:rsid w:val="00B6798E"/>
    <w:rsid w:val="00B67D96"/>
    <w:rsid w:val="00B67EDA"/>
    <w:rsid w:val="00B701E0"/>
    <w:rsid w:val="00B70A64"/>
    <w:rsid w:val="00B727CD"/>
    <w:rsid w:val="00B741F5"/>
    <w:rsid w:val="00B74CBC"/>
    <w:rsid w:val="00B76379"/>
    <w:rsid w:val="00B7741B"/>
    <w:rsid w:val="00B776CD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49C"/>
    <w:rsid w:val="00B9657C"/>
    <w:rsid w:val="00B96A7D"/>
    <w:rsid w:val="00B96C4A"/>
    <w:rsid w:val="00B97D74"/>
    <w:rsid w:val="00BA0597"/>
    <w:rsid w:val="00BA19F5"/>
    <w:rsid w:val="00BA2811"/>
    <w:rsid w:val="00BA3D2E"/>
    <w:rsid w:val="00BA4E0B"/>
    <w:rsid w:val="00BA5368"/>
    <w:rsid w:val="00BA7D6E"/>
    <w:rsid w:val="00BB0D01"/>
    <w:rsid w:val="00BB143C"/>
    <w:rsid w:val="00BB2287"/>
    <w:rsid w:val="00BB2623"/>
    <w:rsid w:val="00BB2E68"/>
    <w:rsid w:val="00BB315D"/>
    <w:rsid w:val="00BB3164"/>
    <w:rsid w:val="00BB3298"/>
    <w:rsid w:val="00BB47C4"/>
    <w:rsid w:val="00BB5CD3"/>
    <w:rsid w:val="00BB66B8"/>
    <w:rsid w:val="00BB698F"/>
    <w:rsid w:val="00BB6CC8"/>
    <w:rsid w:val="00BB7088"/>
    <w:rsid w:val="00BC1552"/>
    <w:rsid w:val="00BC2CEA"/>
    <w:rsid w:val="00BC2EFB"/>
    <w:rsid w:val="00BC42B2"/>
    <w:rsid w:val="00BC6584"/>
    <w:rsid w:val="00BC71BC"/>
    <w:rsid w:val="00BD0CE6"/>
    <w:rsid w:val="00BD20C5"/>
    <w:rsid w:val="00BD35FF"/>
    <w:rsid w:val="00BD382C"/>
    <w:rsid w:val="00BD3C29"/>
    <w:rsid w:val="00BD3FD1"/>
    <w:rsid w:val="00BD4A28"/>
    <w:rsid w:val="00BE22D6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C01955"/>
    <w:rsid w:val="00C0297F"/>
    <w:rsid w:val="00C02ED2"/>
    <w:rsid w:val="00C04374"/>
    <w:rsid w:val="00C04569"/>
    <w:rsid w:val="00C0480D"/>
    <w:rsid w:val="00C04B2C"/>
    <w:rsid w:val="00C0584D"/>
    <w:rsid w:val="00C06D37"/>
    <w:rsid w:val="00C07196"/>
    <w:rsid w:val="00C07F73"/>
    <w:rsid w:val="00C114D7"/>
    <w:rsid w:val="00C11F76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25FB"/>
    <w:rsid w:val="00C32B53"/>
    <w:rsid w:val="00C33C1D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37367"/>
    <w:rsid w:val="00C40623"/>
    <w:rsid w:val="00C407C7"/>
    <w:rsid w:val="00C407EA"/>
    <w:rsid w:val="00C40BDB"/>
    <w:rsid w:val="00C41468"/>
    <w:rsid w:val="00C420B9"/>
    <w:rsid w:val="00C42B90"/>
    <w:rsid w:val="00C43DA9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788"/>
    <w:rsid w:val="00C60CF7"/>
    <w:rsid w:val="00C62170"/>
    <w:rsid w:val="00C62A6F"/>
    <w:rsid w:val="00C62E91"/>
    <w:rsid w:val="00C6346C"/>
    <w:rsid w:val="00C634A7"/>
    <w:rsid w:val="00C6482B"/>
    <w:rsid w:val="00C64C64"/>
    <w:rsid w:val="00C6555E"/>
    <w:rsid w:val="00C67773"/>
    <w:rsid w:val="00C7007D"/>
    <w:rsid w:val="00C7058B"/>
    <w:rsid w:val="00C7128E"/>
    <w:rsid w:val="00C71BA9"/>
    <w:rsid w:val="00C72BAD"/>
    <w:rsid w:val="00C72FB9"/>
    <w:rsid w:val="00C73064"/>
    <w:rsid w:val="00C7335E"/>
    <w:rsid w:val="00C733D6"/>
    <w:rsid w:val="00C73B83"/>
    <w:rsid w:val="00C7461F"/>
    <w:rsid w:val="00C75058"/>
    <w:rsid w:val="00C756F0"/>
    <w:rsid w:val="00C760A6"/>
    <w:rsid w:val="00C762C9"/>
    <w:rsid w:val="00C76FD8"/>
    <w:rsid w:val="00C80027"/>
    <w:rsid w:val="00C80097"/>
    <w:rsid w:val="00C80708"/>
    <w:rsid w:val="00C8147A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566"/>
    <w:rsid w:val="00CB6A33"/>
    <w:rsid w:val="00CB7F19"/>
    <w:rsid w:val="00CC1079"/>
    <w:rsid w:val="00CC12F3"/>
    <w:rsid w:val="00CC143C"/>
    <w:rsid w:val="00CC1585"/>
    <w:rsid w:val="00CC39A8"/>
    <w:rsid w:val="00CC4454"/>
    <w:rsid w:val="00CC5AF1"/>
    <w:rsid w:val="00CC650C"/>
    <w:rsid w:val="00CD0400"/>
    <w:rsid w:val="00CD12B5"/>
    <w:rsid w:val="00CD1818"/>
    <w:rsid w:val="00CD1DA3"/>
    <w:rsid w:val="00CD274A"/>
    <w:rsid w:val="00CD3287"/>
    <w:rsid w:val="00CD4B35"/>
    <w:rsid w:val="00CD4C4D"/>
    <w:rsid w:val="00CD7B3B"/>
    <w:rsid w:val="00CD7D6E"/>
    <w:rsid w:val="00CD7F01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21C0"/>
    <w:rsid w:val="00CF27DB"/>
    <w:rsid w:val="00CF2A0B"/>
    <w:rsid w:val="00CF398D"/>
    <w:rsid w:val="00CF42AF"/>
    <w:rsid w:val="00CF6F5E"/>
    <w:rsid w:val="00CF7D23"/>
    <w:rsid w:val="00D008E6"/>
    <w:rsid w:val="00D016DB"/>
    <w:rsid w:val="00D01F9D"/>
    <w:rsid w:val="00D02E5E"/>
    <w:rsid w:val="00D03151"/>
    <w:rsid w:val="00D03D2F"/>
    <w:rsid w:val="00D040A8"/>
    <w:rsid w:val="00D04971"/>
    <w:rsid w:val="00D073C6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2FBC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3ED"/>
    <w:rsid w:val="00D51E0E"/>
    <w:rsid w:val="00D51FD6"/>
    <w:rsid w:val="00D52573"/>
    <w:rsid w:val="00D52834"/>
    <w:rsid w:val="00D531B7"/>
    <w:rsid w:val="00D534C3"/>
    <w:rsid w:val="00D53FD0"/>
    <w:rsid w:val="00D5419F"/>
    <w:rsid w:val="00D55401"/>
    <w:rsid w:val="00D578C9"/>
    <w:rsid w:val="00D57DF7"/>
    <w:rsid w:val="00D601B7"/>
    <w:rsid w:val="00D60BB7"/>
    <w:rsid w:val="00D615E3"/>
    <w:rsid w:val="00D61A3B"/>
    <w:rsid w:val="00D64097"/>
    <w:rsid w:val="00D64AAD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80074"/>
    <w:rsid w:val="00D80149"/>
    <w:rsid w:val="00D81782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D2A"/>
    <w:rsid w:val="00D9519E"/>
    <w:rsid w:val="00D9526B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B00C8"/>
    <w:rsid w:val="00DB0FFC"/>
    <w:rsid w:val="00DB1476"/>
    <w:rsid w:val="00DB254B"/>
    <w:rsid w:val="00DB26B8"/>
    <w:rsid w:val="00DB2AE2"/>
    <w:rsid w:val="00DB439D"/>
    <w:rsid w:val="00DB6A15"/>
    <w:rsid w:val="00DB7FE0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7F0"/>
    <w:rsid w:val="00DC6F42"/>
    <w:rsid w:val="00DD01CF"/>
    <w:rsid w:val="00DD08CD"/>
    <w:rsid w:val="00DD1A6D"/>
    <w:rsid w:val="00DD1CAF"/>
    <w:rsid w:val="00DD3134"/>
    <w:rsid w:val="00DD3430"/>
    <w:rsid w:val="00DD5251"/>
    <w:rsid w:val="00DD56AF"/>
    <w:rsid w:val="00DD56F9"/>
    <w:rsid w:val="00DD595A"/>
    <w:rsid w:val="00DD60B4"/>
    <w:rsid w:val="00DD66C9"/>
    <w:rsid w:val="00DD69FC"/>
    <w:rsid w:val="00DD6B21"/>
    <w:rsid w:val="00DE0514"/>
    <w:rsid w:val="00DE0A55"/>
    <w:rsid w:val="00DE0B81"/>
    <w:rsid w:val="00DE4CA3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704"/>
    <w:rsid w:val="00DF3274"/>
    <w:rsid w:val="00DF4E41"/>
    <w:rsid w:val="00DF6AD2"/>
    <w:rsid w:val="00DF7436"/>
    <w:rsid w:val="00DF7C64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10C61"/>
    <w:rsid w:val="00E11191"/>
    <w:rsid w:val="00E111AE"/>
    <w:rsid w:val="00E126E9"/>
    <w:rsid w:val="00E134D8"/>
    <w:rsid w:val="00E135BB"/>
    <w:rsid w:val="00E1489E"/>
    <w:rsid w:val="00E16117"/>
    <w:rsid w:val="00E16712"/>
    <w:rsid w:val="00E17413"/>
    <w:rsid w:val="00E17995"/>
    <w:rsid w:val="00E20285"/>
    <w:rsid w:val="00E20B19"/>
    <w:rsid w:val="00E20F88"/>
    <w:rsid w:val="00E2140B"/>
    <w:rsid w:val="00E228E5"/>
    <w:rsid w:val="00E22B47"/>
    <w:rsid w:val="00E22DFA"/>
    <w:rsid w:val="00E231C1"/>
    <w:rsid w:val="00E23868"/>
    <w:rsid w:val="00E246FB"/>
    <w:rsid w:val="00E25620"/>
    <w:rsid w:val="00E26925"/>
    <w:rsid w:val="00E27828"/>
    <w:rsid w:val="00E27C1C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1FDB"/>
    <w:rsid w:val="00E42FFE"/>
    <w:rsid w:val="00E449DD"/>
    <w:rsid w:val="00E4574D"/>
    <w:rsid w:val="00E46172"/>
    <w:rsid w:val="00E468BA"/>
    <w:rsid w:val="00E470DB"/>
    <w:rsid w:val="00E5089E"/>
    <w:rsid w:val="00E52965"/>
    <w:rsid w:val="00E52BAA"/>
    <w:rsid w:val="00E52BF6"/>
    <w:rsid w:val="00E5494E"/>
    <w:rsid w:val="00E54D8E"/>
    <w:rsid w:val="00E55A88"/>
    <w:rsid w:val="00E568B8"/>
    <w:rsid w:val="00E57F02"/>
    <w:rsid w:val="00E6036D"/>
    <w:rsid w:val="00E60BB5"/>
    <w:rsid w:val="00E62106"/>
    <w:rsid w:val="00E62C1B"/>
    <w:rsid w:val="00E63599"/>
    <w:rsid w:val="00E640F0"/>
    <w:rsid w:val="00E641A1"/>
    <w:rsid w:val="00E64D03"/>
    <w:rsid w:val="00E66185"/>
    <w:rsid w:val="00E665C5"/>
    <w:rsid w:val="00E66EA8"/>
    <w:rsid w:val="00E67388"/>
    <w:rsid w:val="00E70213"/>
    <w:rsid w:val="00E7342C"/>
    <w:rsid w:val="00E73976"/>
    <w:rsid w:val="00E74A29"/>
    <w:rsid w:val="00E74C13"/>
    <w:rsid w:val="00E75BEA"/>
    <w:rsid w:val="00E76F07"/>
    <w:rsid w:val="00E8034C"/>
    <w:rsid w:val="00E8142B"/>
    <w:rsid w:val="00E83A43"/>
    <w:rsid w:val="00E840E0"/>
    <w:rsid w:val="00E84CB9"/>
    <w:rsid w:val="00E84F9E"/>
    <w:rsid w:val="00E87041"/>
    <w:rsid w:val="00E87CA0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23DB"/>
    <w:rsid w:val="00EA4CE1"/>
    <w:rsid w:val="00EA57EA"/>
    <w:rsid w:val="00EA6E93"/>
    <w:rsid w:val="00EA7020"/>
    <w:rsid w:val="00EA71C8"/>
    <w:rsid w:val="00EA7D15"/>
    <w:rsid w:val="00EB0B3E"/>
    <w:rsid w:val="00EB105D"/>
    <w:rsid w:val="00EB1B8D"/>
    <w:rsid w:val="00EB2216"/>
    <w:rsid w:val="00EB2666"/>
    <w:rsid w:val="00EB2780"/>
    <w:rsid w:val="00EB3251"/>
    <w:rsid w:val="00EB47CF"/>
    <w:rsid w:val="00EB57A3"/>
    <w:rsid w:val="00EB5E4A"/>
    <w:rsid w:val="00EB679F"/>
    <w:rsid w:val="00EB6FD1"/>
    <w:rsid w:val="00EB7978"/>
    <w:rsid w:val="00EB79C7"/>
    <w:rsid w:val="00EC1E7A"/>
    <w:rsid w:val="00EC5E0F"/>
    <w:rsid w:val="00EC6BA9"/>
    <w:rsid w:val="00ED0828"/>
    <w:rsid w:val="00ED08EB"/>
    <w:rsid w:val="00ED09AD"/>
    <w:rsid w:val="00ED0BA7"/>
    <w:rsid w:val="00ED166B"/>
    <w:rsid w:val="00ED1AA3"/>
    <w:rsid w:val="00ED1C04"/>
    <w:rsid w:val="00ED29B4"/>
    <w:rsid w:val="00ED2A4B"/>
    <w:rsid w:val="00ED3972"/>
    <w:rsid w:val="00ED5C48"/>
    <w:rsid w:val="00ED6150"/>
    <w:rsid w:val="00ED63D5"/>
    <w:rsid w:val="00EE0AF9"/>
    <w:rsid w:val="00EE1187"/>
    <w:rsid w:val="00EE21A3"/>
    <w:rsid w:val="00EE312D"/>
    <w:rsid w:val="00EE4CB8"/>
    <w:rsid w:val="00EE4F7E"/>
    <w:rsid w:val="00EE5590"/>
    <w:rsid w:val="00EE5D01"/>
    <w:rsid w:val="00EE73D0"/>
    <w:rsid w:val="00EE7649"/>
    <w:rsid w:val="00EF0112"/>
    <w:rsid w:val="00EF04FA"/>
    <w:rsid w:val="00EF09DC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0E04"/>
    <w:rsid w:val="00F01714"/>
    <w:rsid w:val="00F04842"/>
    <w:rsid w:val="00F04CE8"/>
    <w:rsid w:val="00F05739"/>
    <w:rsid w:val="00F05CC6"/>
    <w:rsid w:val="00F07337"/>
    <w:rsid w:val="00F10046"/>
    <w:rsid w:val="00F1079D"/>
    <w:rsid w:val="00F108F5"/>
    <w:rsid w:val="00F10D88"/>
    <w:rsid w:val="00F11309"/>
    <w:rsid w:val="00F1169F"/>
    <w:rsid w:val="00F11CCA"/>
    <w:rsid w:val="00F141F8"/>
    <w:rsid w:val="00F1428A"/>
    <w:rsid w:val="00F14629"/>
    <w:rsid w:val="00F15285"/>
    <w:rsid w:val="00F1529E"/>
    <w:rsid w:val="00F178F0"/>
    <w:rsid w:val="00F21402"/>
    <w:rsid w:val="00F2159C"/>
    <w:rsid w:val="00F22F45"/>
    <w:rsid w:val="00F23DC5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525"/>
    <w:rsid w:val="00F42DC9"/>
    <w:rsid w:val="00F43F7F"/>
    <w:rsid w:val="00F45263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B62"/>
    <w:rsid w:val="00F57CB5"/>
    <w:rsid w:val="00F61093"/>
    <w:rsid w:val="00F63B55"/>
    <w:rsid w:val="00F659C5"/>
    <w:rsid w:val="00F65B33"/>
    <w:rsid w:val="00F65B58"/>
    <w:rsid w:val="00F65ECB"/>
    <w:rsid w:val="00F65F97"/>
    <w:rsid w:val="00F67EF9"/>
    <w:rsid w:val="00F70F4B"/>
    <w:rsid w:val="00F7113B"/>
    <w:rsid w:val="00F719D8"/>
    <w:rsid w:val="00F71DBB"/>
    <w:rsid w:val="00F727B8"/>
    <w:rsid w:val="00F72AF9"/>
    <w:rsid w:val="00F747F2"/>
    <w:rsid w:val="00F74988"/>
    <w:rsid w:val="00F74D17"/>
    <w:rsid w:val="00F74E9C"/>
    <w:rsid w:val="00F76419"/>
    <w:rsid w:val="00F76C7C"/>
    <w:rsid w:val="00F76CD7"/>
    <w:rsid w:val="00F81219"/>
    <w:rsid w:val="00F83149"/>
    <w:rsid w:val="00F837FB"/>
    <w:rsid w:val="00F8457F"/>
    <w:rsid w:val="00F86220"/>
    <w:rsid w:val="00F87613"/>
    <w:rsid w:val="00F908B9"/>
    <w:rsid w:val="00F90905"/>
    <w:rsid w:val="00F91A45"/>
    <w:rsid w:val="00F91AAD"/>
    <w:rsid w:val="00F9276F"/>
    <w:rsid w:val="00F93CAE"/>
    <w:rsid w:val="00F94073"/>
    <w:rsid w:val="00F9416E"/>
    <w:rsid w:val="00F94BD9"/>
    <w:rsid w:val="00F95DA8"/>
    <w:rsid w:val="00FA1D56"/>
    <w:rsid w:val="00FA281A"/>
    <w:rsid w:val="00FA48B5"/>
    <w:rsid w:val="00FA55CD"/>
    <w:rsid w:val="00FA6366"/>
    <w:rsid w:val="00FA695E"/>
    <w:rsid w:val="00FA6D71"/>
    <w:rsid w:val="00FA7024"/>
    <w:rsid w:val="00FB1D21"/>
    <w:rsid w:val="00FB3E29"/>
    <w:rsid w:val="00FB67EF"/>
    <w:rsid w:val="00FB6AEA"/>
    <w:rsid w:val="00FC00B1"/>
    <w:rsid w:val="00FC1479"/>
    <w:rsid w:val="00FC1CE9"/>
    <w:rsid w:val="00FC2FCD"/>
    <w:rsid w:val="00FC3E3C"/>
    <w:rsid w:val="00FC4B08"/>
    <w:rsid w:val="00FC4C36"/>
    <w:rsid w:val="00FC5AAC"/>
    <w:rsid w:val="00FC60D4"/>
    <w:rsid w:val="00FC6527"/>
    <w:rsid w:val="00FC6CE3"/>
    <w:rsid w:val="00FC7150"/>
    <w:rsid w:val="00FD0AE8"/>
    <w:rsid w:val="00FD2521"/>
    <w:rsid w:val="00FD2C52"/>
    <w:rsid w:val="00FD2FEE"/>
    <w:rsid w:val="00FD3116"/>
    <w:rsid w:val="00FD3558"/>
    <w:rsid w:val="00FD3CC6"/>
    <w:rsid w:val="00FD3D63"/>
    <w:rsid w:val="00FD4ADC"/>
    <w:rsid w:val="00FD77CE"/>
    <w:rsid w:val="00FE04DE"/>
    <w:rsid w:val="00FE151A"/>
    <w:rsid w:val="00FE154B"/>
    <w:rsid w:val="00FE21E4"/>
    <w:rsid w:val="00FE6F46"/>
    <w:rsid w:val="00FE7C65"/>
    <w:rsid w:val="00FE7E51"/>
    <w:rsid w:val="00FF0037"/>
    <w:rsid w:val="00FF00EF"/>
    <w:rsid w:val="00FF04D4"/>
    <w:rsid w:val="00FF101D"/>
    <w:rsid w:val="00FF1D76"/>
    <w:rsid w:val="00FF5976"/>
    <w:rsid w:val="00FF6097"/>
    <w:rsid w:val="00FF6301"/>
    <w:rsid w:val="00FF6E20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1D76"/>
    <w:rPr>
      <w:rFonts w:ascii="Tahoma" w:hAnsi="Tahoma" w:cs="Tahoma"/>
      <w:sz w:val="18"/>
      <w:szCs w:val="18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D70BAA"/>
    <w:pPr>
      <w:keepNext/>
      <w:shd w:val="pct15" w:color="auto" w:fill="FFFFFF"/>
      <w:outlineLvl w:val="0"/>
    </w:pPr>
    <w:rPr>
      <w:b/>
      <w:bCs/>
      <w:kern w:val="24"/>
      <w:sz w:val="24"/>
      <w:szCs w:val="24"/>
    </w:rPr>
  </w:style>
  <w:style w:type="paragraph" w:styleId="Heading2">
    <w:name w:val="heading 2"/>
    <w:aliases w:val="h2,Level 2 Topic Heading,H2,Level 4 Topic Heading"/>
    <w:basedOn w:val="Normal"/>
    <w:next w:val="Normal"/>
    <w:link w:val="Heading2Char"/>
    <w:autoRedefine/>
    <w:uiPriority w:val="99"/>
    <w:qFormat/>
    <w:rsid w:val="003C26F2"/>
    <w:pPr>
      <w:keepNext/>
      <w:numPr>
        <w:ilvl w:val="1"/>
        <w:numId w:val="7"/>
      </w:numPr>
      <w:outlineLvl w:val="1"/>
    </w:pPr>
    <w:rPr>
      <w:b/>
      <w:bCs/>
      <w:sz w:val="20"/>
      <w:szCs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uiPriority w:val="99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link w:val="Heading4Char"/>
    <w:uiPriority w:val="99"/>
    <w:qFormat/>
    <w:rsid w:val="00D70BAA"/>
    <w:pPr>
      <w:keepNext/>
      <w:spacing w:before="20" w:after="20"/>
      <w:jc w:val="both"/>
      <w:outlineLvl w:val="3"/>
    </w:pPr>
    <w:rPr>
      <w:b/>
      <w:bCs/>
    </w:rPr>
  </w:style>
  <w:style w:type="paragraph" w:styleId="Heading5">
    <w:name w:val="heading 5"/>
    <w:aliases w:val="Block Label"/>
    <w:basedOn w:val="Normal"/>
    <w:next w:val="Normal"/>
    <w:link w:val="Heading5Char"/>
    <w:uiPriority w:val="99"/>
    <w:qFormat/>
    <w:rsid w:val="00D70BAA"/>
    <w:pPr>
      <w:keepNext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0BAA"/>
    <w:p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70BAA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70BAA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70BAA"/>
    <w:pPr>
      <w:spacing w:before="240" w:after="6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uiPriority w:val="99"/>
    <w:locked/>
    <w:rsid w:val="0053244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aliases w:val="h2 Char,Level 2 Topic Heading Char,H2 Char,Level 4 Topic Heading Char"/>
    <w:basedOn w:val="DefaultParagraphFont"/>
    <w:link w:val="Heading2"/>
    <w:uiPriority w:val="99"/>
    <w:locked/>
    <w:rsid w:val="00532442"/>
    <w:rPr>
      <w:rFonts w:ascii="Tahoma" w:hAnsi="Tahoma" w:cs="Tahoma"/>
      <w:b/>
      <w:bCs/>
      <w:sz w:val="20"/>
      <w:szCs w:val="20"/>
    </w:rPr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uiPriority w:val="99"/>
    <w:locked/>
    <w:rsid w:val="001E4433"/>
    <w:rPr>
      <w:rFonts w:ascii="Tahoma" w:hAnsi="Tahoma" w:cs="Tahoma"/>
      <w:sz w:val="18"/>
      <w:szCs w:val="18"/>
      <w:u w:val="single"/>
      <w:lang w:val="en-US" w:eastAsia="en-US"/>
    </w:rPr>
  </w:style>
  <w:style w:type="character" w:customStyle="1" w:styleId="Heading4Char">
    <w:name w:val="Heading 4 Char"/>
    <w:aliases w:val="Map Title Char,Título especial Char,T Char,T?tulo especial Char,Título especial1 Char,T1 Char,T?tulo especial1 Char,Título especial2 Char,T2 Char,T?tulo especial2 Char,Título especial3 Char,T3 Char,T?tulo especial3 Char,T4 Char,T11 Char"/>
    <w:basedOn w:val="DefaultParagraphFont"/>
    <w:link w:val="Heading4"/>
    <w:uiPriority w:val="99"/>
    <w:semiHidden/>
    <w:locked/>
    <w:rsid w:val="00532442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aliases w:val="Block Label Char"/>
    <w:basedOn w:val="DefaultParagraphFont"/>
    <w:link w:val="Heading5"/>
    <w:uiPriority w:val="99"/>
    <w:semiHidden/>
    <w:locked/>
    <w:rsid w:val="00532442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32442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32442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32442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32442"/>
    <w:rPr>
      <w:rFonts w:ascii="Cambria" w:hAnsi="Cambria" w:cs="Cambria"/>
    </w:rPr>
  </w:style>
  <w:style w:type="paragraph" w:styleId="Header">
    <w:name w:val="header"/>
    <w:basedOn w:val="Normal"/>
    <w:link w:val="HeaderChar"/>
    <w:uiPriority w:val="99"/>
    <w:rsid w:val="00D70BA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Footer">
    <w:name w:val="footer"/>
    <w:aliases w:val="Footer-Even,footer odd,Footer-Even1"/>
    <w:basedOn w:val="Normal"/>
    <w:link w:val="FooterChar1"/>
    <w:uiPriority w:val="99"/>
    <w:rsid w:val="00D70BAA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-Even Char,footer odd Char,Footer-Even1 Char"/>
    <w:basedOn w:val="DefaultParagraphFont"/>
    <w:link w:val="Footer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99"/>
    <w:semiHidden/>
    <w:rsid w:val="00D70BAA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70BAA"/>
    <w:pPr>
      <w:ind w:left="1600"/>
    </w:pPr>
  </w:style>
  <w:style w:type="paragraph" w:styleId="BodyText">
    <w:name w:val="Body Text"/>
    <w:basedOn w:val="Normal"/>
    <w:link w:val="BodyTextChar"/>
    <w:uiPriority w:val="99"/>
    <w:rsid w:val="00D70BAA"/>
    <w:pPr>
      <w:spacing w:before="20" w:after="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D70BAA"/>
    <w:pPr>
      <w:spacing w:before="20" w:after="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D70BAA"/>
    <w:pPr>
      <w:jc w:val="center"/>
    </w:pPr>
    <w:rPr>
      <w:b/>
      <w:bCs/>
      <w:spacing w:val="1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532442"/>
    <w:rPr>
      <w:rFonts w:ascii="Cambria" w:hAnsi="Cambria" w:cs="Cambria"/>
      <w:b/>
      <w:bCs/>
      <w:kern w:val="28"/>
      <w:sz w:val="32"/>
      <w:szCs w:val="32"/>
    </w:rPr>
  </w:style>
  <w:style w:type="paragraph" w:customStyle="1" w:styleId="ContinuedTableLabe">
    <w:name w:val="Continued Table Labe"/>
    <w:basedOn w:val="Normal"/>
    <w:uiPriority w:val="99"/>
    <w:rsid w:val="00D70BA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D70BAA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TOAHeading">
    <w:name w:val="toa heading"/>
    <w:basedOn w:val="Normal"/>
    <w:next w:val="Normal"/>
    <w:uiPriority w:val="99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uiPriority w:val="99"/>
    <w:rsid w:val="00D70BAA"/>
    <w:pPr>
      <w:numPr>
        <w:numId w:val="3"/>
      </w:numPr>
    </w:pPr>
  </w:style>
  <w:style w:type="paragraph" w:styleId="BodyTextIndent2">
    <w:name w:val="Body Text Indent 2"/>
    <w:basedOn w:val="Normal"/>
    <w:link w:val="BodyTextIndent2Char"/>
    <w:uiPriority w:val="99"/>
    <w:rsid w:val="00D70BAA"/>
    <w:pPr>
      <w:ind w:left="360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rsid w:val="00D70BAA"/>
    <w:pPr>
      <w:ind w:left="43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324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70BAA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32442"/>
    <w:rPr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D70BAA"/>
    <w:pPr>
      <w:spacing w:before="120" w:after="120"/>
      <w:jc w:val="center"/>
    </w:pPr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32442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D70BAA"/>
    <w:rPr>
      <w:color w:val="33996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32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70BAA"/>
    <w:rPr>
      <w:color w:val="0000FF"/>
      <w:u w:val="single"/>
    </w:rPr>
  </w:style>
  <w:style w:type="character" w:customStyle="1" w:styleId="m1">
    <w:name w:val="m1"/>
    <w:basedOn w:val="DefaultParagraphFont"/>
    <w:uiPriority w:val="99"/>
    <w:rsid w:val="00D70BAA"/>
    <w:rPr>
      <w:color w:val="0000FF"/>
    </w:rPr>
  </w:style>
  <w:style w:type="character" w:customStyle="1" w:styleId="t1">
    <w:name w:val="t1"/>
    <w:basedOn w:val="DefaultParagraphFont"/>
    <w:uiPriority w:val="99"/>
    <w:rsid w:val="00D70BAA"/>
    <w:rPr>
      <w:color w:val="auto"/>
    </w:rPr>
  </w:style>
  <w:style w:type="character" w:customStyle="1" w:styleId="b1">
    <w:name w:val="b1"/>
    <w:basedOn w:val="DefaultParagraphFont"/>
    <w:uiPriority w:val="99"/>
    <w:rsid w:val="00D70BAA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ci1">
    <w:name w:val="ci1"/>
    <w:basedOn w:val="DefaultParagraphFont"/>
    <w:uiPriority w:val="99"/>
    <w:rsid w:val="00D70BAA"/>
    <w:rPr>
      <w:rFonts w:ascii="Courier" w:hAnsi="Courier" w:cs="Courier"/>
      <w:color w:val="auto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D70BAA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32442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D70BA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E6E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2442"/>
    <w:rPr>
      <w:sz w:val="2"/>
      <w:szCs w:val="2"/>
    </w:rPr>
  </w:style>
  <w:style w:type="paragraph" w:customStyle="1" w:styleId="Heading">
    <w:name w:val="Heading"/>
    <w:basedOn w:val="Normal"/>
    <w:uiPriority w:val="99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 w:cs="Arial"/>
      <w:b/>
      <w:bCs/>
      <w:caps/>
      <w:sz w:val="28"/>
      <w:szCs w:val="28"/>
    </w:rPr>
  </w:style>
  <w:style w:type="character" w:styleId="PageNumber">
    <w:name w:val="page number"/>
    <w:basedOn w:val="DefaultParagraphFont"/>
    <w:uiPriority w:val="99"/>
    <w:rsid w:val="00C932F7"/>
  </w:style>
  <w:style w:type="paragraph" w:styleId="MacroText">
    <w:name w:val="macro"/>
    <w:link w:val="MacroTextChar"/>
    <w:uiPriority w:val="99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532442"/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uiPriority w:val="99"/>
    <w:rsid w:val="008F1182"/>
    <w:rPr>
      <w:rFonts w:ascii="Tahoma" w:hAnsi="Tahoma" w:cs="Tahom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rsid w:val="00B87543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532442"/>
    <w:rPr>
      <w:rFonts w:ascii="Tahoma" w:hAnsi="Tahoma" w:cs="Tahoma"/>
      <w:sz w:val="18"/>
      <w:szCs w:val="18"/>
    </w:rPr>
  </w:style>
  <w:style w:type="paragraph" w:customStyle="1" w:styleId="RFQBasicText">
    <w:name w:val="RFQ Basic Text"/>
    <w:basedOn w:val="Normal"/>
    <w:uiPriority w:val="99"/>
    <w:rsid w:val="00731F5A"/>
    <w:pPr>
      <w:spacing w:line="230" w:lineRule="exact"/>
      <w:ind w:left="1224"/>
    </w:pPr>
    <w:rPr>
      <w:sz w:val="24"/>
      <w:szCs w:val="24"/>
    </w:rPr>
  </w:style>
  <w:style w:type="paragraph" w:customStyle="1" w:styleId="Char">
    <w:name w:val="Char"/>
    <w:basedOn w:val="Normal"/>
    <w:uiPriority w:val="99"/>
    <w:rsid w:val="00700585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customStyle="1" w:styleId="BulletText1">
    <w:name w:val="Bullet Text 1"/>
    <w:basedOn w:val="Normal"/>
    <w:uiPriority w:val="99"/>
    <w:rsid w:val="00E40B69"/>
    <w:pPr>
      <w:numPr>
        <w:numId w:val="19"/>
      </w:numPr>
      <w:tabs>
        <w:tab w:val="clear" w:pos="360"/>
      </w:tabs>
      <w:ind w:left="187" w:hanging="187"/>
    </w:pPr>
    <w:rPr>
      <w:sz w:val="24"/>
      <w:szCs w:val="24"/>
    </w:rPr>
  </w:style>
  <w:style w:type="paragraph" w:customStyle="1" w:styleId="Paragraph">
    <w:name w:val="Paragraph"/>
    <w:basedOn w:val="Normal"/>
    <w:uiPriority w:val="99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 w:cs="Arial"/>
      <w:sz w:val="20"/>
      <w:szCs w:val="20"/>
    </w:rPr>
  </w:style>
  <w:style w:type="paragraph" w:styleId="ListBullet2">
    <w:name w:val="List Bullet 2"/>
    <w:basedOn w:val="Normal"/>
    <w:uiPriority w:val="99"/>
    <w:rsid w:val="00E40B69"/>
    <w:pPr>
      <w:numPr>
        <w:numId w:val="10"/>
      </w:numPr>
    </w:pPr>
  </w:style>
  <w:style w:type="paragraph" w:styleId="BodyTextFirstIndent2">
    <w:name w:val="Body Text First Indent 2"/>
    <w:basedOn w:val="BodyTextIndent"/>
    <w:link w:val="BodyTextFirstIndent2Char"/>
    <w:uiPriority w:val="99"/>
    <w:rsid w:val="00E40B69"/>
    <w:pPr>
      <w:spacing w:before="0"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532442"/>
  </w:style>
  <w:style w:type="table" w:styleId="TableGrid3">
    <w:name w:val="Table Grid 3"/>
    <w:basedOn w:val="TableNormal"/>
    <w:uiPriority w:val="99"/>
    <w:rsid w:val="00DD08CD"/>
    <w:rPr>
      <w:rFonts w:ascii="Tahoma" w:hAnsi="Tahoma" w:cs="Tahoma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99"/>
    <w:qFormat/>
    <w:rsid w:val="00877047"/>
    <w:rPr>
      <w:rFonts w:ascii="Calibri" w:hAnsi="Calibri" w:cs="Calibri"/>
    </w:rPr>
  </w:style>
  <w:style w:type="paragraph" w:styleId="ListParagraph">
    <w:name w:val="List Paragraph"/>
    <w:basedOn w:val="Normal"/>
    <w:uiPriority w:val="99"/>
    <w:qFormat/>
    <w:rsid w:val="009E44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FooterChar1">
    <w:name w:val="Footer Char1"/>
    <w:aliases w:val="Footer-Even Char1,footer odd Char1,Footer-Even1 Char1"/>
    <w:basedOn w:val="DefaultParagraphFont"/>
    <w:link w:val="Footer"/>
    <w:uiPriority w:val="99"/>
    <w:locked/>
    <w:rsid w:val="00DC6F42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15</Pages>
  <Words>3021</Words>
  <Characters>17220</Characters>
  <Application>Microsoft Office Outlook</Application>
  <DocSecurity>0</DocSecurity>
  <Lines>0</Lines>
  <Paragraphs>0</Paragraphs>
  <ScaleCrop>false</ScaleCrop>
  <Company>Sterling Commerce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AT&amp;T GIOM Proof Of Concept - Detail Design</dc:title>
  <dc:subject/>
  <dc:creator>Sathya Sankar</dc:creator>
  <cp:keywords/>
  <dc:description/>
  <cp:lastModifiedBy>Ajit James DSouza</cp:lastModifiedBy>
  <cp:revision>12</cp:revision>
  <cp:lastPrinted>2010-03-09T21:44:00Z</cp:lastPrinted>
  <dcterms:created xsi:type="dcterms:W3CDTF">2010-05-18T11:49:00Z</dcterms:created>
  <dcterms:modified xsi:type="dcterms:W3CDTF">2010-05-18T12:23:00Z</dcterms:modified>
</cp:coreProperties>
</file>